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49103A" w:rsidRPr="00D3706D" w14:paraId="7F4AF1C5" w14:textId="77777777" w:rsidTr="00323B26">
        <w:tc>
          <w:tcPr>
            <w:tcW w:w="5000" w:type="pct"/>
            <w:vAlign w:val="center"/>
          </w:tcPr>
          <w:p w14:paraId="595DD1EA" w14:textId="77777777" w:rsidR="0049103A" w:rsidRPr="00D3706D" w:rsidRDefault="0049103A" w:rsidP="0049103A">
            <w:pPr>
              <w:jc w:val="center"/>
              <w:rPr>
                <w:rFonts w:cs="Arial"/>
                <w:lang w:val="en-GB"/>
              </w:rPr>
            </w:pPr>
            <w:r w:rsidRPr="00D3706D">
              <w:rPr>
                <w:noProof/>
                <w:lang w:val="en-GB"/>
              </w:rPr>
              <w:drawing>
                <wp:inline distT="0" distB="0" distL="0" distR="0" wp14:anchorId="7AFA0F0D" wp14:editId="66205178">
                  <wp:extent cx="1741170" cy="113919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170" cy="1139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03A" w:rsidRPr="00D3706D" w14:paraId="5E4CCB66" w14:textId="77777777" w:rsidTr="00323B26">
        <w:tc>
          <w:tcPr>
            <w:tcW w:w="5000" w:type="pct"/>
            <w:vAlign w:val="center"/>
          </w:tcPr>
          <w:p w14:paraId="792A04C1" w14:textId="77777777" w:rsidR="0049103A" w:rsidRPr="00D3706D" w:rsidRDefault="0049103A" w:rsidP="0049103A">
            <w:pPr>
              <w:jc w:val="center"/>
              <w:rPr>
                <w:lang w:val="en-GB"/>
              </w:rPr>
            </w:pPr>
          </w:p>
          <w:p w14:paraId="5C05596C" w14:textId="77777777" w:rsidR="0049103A" w:rsidRPr="00D3706D" w:rsidRDefault="00000000" w:rsidP="00323B26">
            <w:pPr>
              <w:pStyle w:val="Titel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le"/>
                <w:id w:val="-1793436223"/>
                <w:placeholder>
                  <w:docPart w:val="96AD883ED41F47FC97E907472977225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323B26" w:rsidRPr="00323B26">
                  <w:rPr>
                    <w:lang w:val="en-GB"/>
                  </w:rPr>
                  <w:t>PURCHASING SPECIFICATION</w:t>
                </w:r>
              </w:sdtContent>
            </w:sdt>
          </w:p>
          <w:bookmarkStart w:id="0" w:name="_Hlk51854407"/>
          <w:p w14:paraId="54446112" w14:textId="6B6035C8" w:rsidR="0049103A" w:rsidRPr="00D3706D" w:rsidRDefault="00366687" w:rsidP="00F96986">
            <w:pPr>
              <w:pStyle w:val="Ondertitel"/>
              <w:jc w:val="center"/>
              <w:rPr>
                <w:lang w:val="en-GB"/>
              </w:rPr>
            </w:pPr>
            <w:sdt>
              <w:sdtPr>
                <w:alias w:val="Status"/>
                <w:tag w:val=""/>
                <w:id w:val="607310256"/>
                <w:placeholder>
                  <w:docPart w:val="7E4ABE189617463485ABF3B79193A29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Pr="00366687">
                  <w:t>E044267</w:t>
                </w:r>
              </w:sdtContent>
            </w:sdt>
            <w:r w:rsidR="00323B26">
              <w:rPr>
                <w:lang w:val="en-GB"/>
              </w:rPr>
              <w:t xml:space="preserve"> </w:t>
            </w:r>
            <w:r w:rsidR="00323B26" w:rsidRPr="00323B26">
              <w:rPr>
                <w:lang w:val="en-GB"/>
              </w:rPr>
              <w:t>–</w:t>
            </w:r>
            <w:r w:rsidR="00323B26">
              <w:rPr>
                <w:lang w:val="en-GB"/>
              </w:rPr>
              <w:t xml:space="preserve"> </w:t>
            </w:r>
            <w:sdt>
              <w:sdtPr>
                <w:rPr>
                  <w:lang w:val="en-GB"/>
                </w:rPr>
                <w:alias w:val="Subject"/>
                <w:id w:val="-343558102"/>
                <w:placeholder>
                  <w:docPart w:val="AAA5727485D2479A8B1306DA9ED879B0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F3238E" w:rsidRPr="00F3238E">
                  <w:rPr>
                    <w:lang w:val="en-GB"/>
                  </w:rPr>
                  <w:t>Dual</w:t>
                </w:r>
                <w:r w:rsidR="00F3238E">
                  <w:rPr>
                    <w:lang w:val="en-GB"/>
                  </w:rPr>
                  <w:t xml:space="preserve"> </w:t>
                </w:r>
                <w:r w:rsidR="00F3238E" w:rsidRPr="00F3238E">
                  <w:rPr>
                    <w:lang w:val="en-GB"/>
                  </w:rPr>
                  <w:t>Servo</w:t>
                </w:r>
                <w:r w:rsidR="00F3238E">
                  <w:rPr>
                    <w:lang w:val="en-GB"/>
                  </w:rPr>
                  <w:t xml:space="preserve"> </w:t>
                </w:r>
                <w:r w:rsidR="00F3238E" w:rsidRPr="00F3238E">
                  <w:rPr>
                    <w:lang w:val="en-GB"/>
                  </w:rPr>
                  <w:t>Drive</w:t>
                </w:r>
              </w:sdtContent>
            </w:sdt>
            <w:bookmarkEnd w:id="0"/>
          </w:p>
        </w:tc>
      </w:tr>
    </w:tbl>
    <w:p w14:paraId="4323FC6B" w14:textId="77777777" w:rsidR="00D2024A" w:rsidRDefault="00D2024A" w:rsidP="00323B26">
      <w:pPr>
        <w:rPr>
          <w:lang w:val="en-GB"/>
        </w:rPr>
      </w:pPr>
    </w:p>
    <w:tbl>
      <w:tblPr>
        <w:tblStyle w:val="Rastertabel2-Accent6"/>
        <w:tblW w:w="5000" w:type="pct"/>
        <w:tblInd w:w="0" w:type="dxa"/>
        <w:tblLook w:val="04A0" w:firstRow="1" w:lastRow="0" w:firstColumn="1" w:lastColumn="0" w:noHBand="0" w:noVBand="1"/>
      </w:tblPr>
      <w:tblGrid>
        <w:gridCol w:w="1324"/>
        <w:gridCol w:w="1776"/>
        <w:gridCol w:w="5970"/>
      </w:tblGrid>
      <w:tr w:rsidR="00323B26" w:rsidRPr="00504E02" w14:paraId="320CAE48" w14:textId="77777777" w:rsidTr="005D0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tcBorders>
              <w:left w:val="nil"/>
            </w:tcBorders>
            <w:hideMark/>
          </w:tcPr>
          <w:p w14:paraId="56977215" w14:textId="77777777" w:rsidR="00323B26" w:rsidRPr="00504E02" w:rsidRDefault="00323B26" w:rsidP="005D0B4F">
            <w:r w:rsidRPr="00504E02">
              <w:t>Version</w:t>
            </w:r>
          </w:p>
        </w:tc>
        <w:tc>
          <w:tcPr>
            <w:tcW w:w="979" w:type="pct"/>
            <w:hideMark/>
          </w:tcPr>
          <w:p w14:paraId="0B0067F9" w14:textId="77777777" w:rsidR="00323B26" w:rsidRPr="00504E02" w:rsidRDefault="00323B26" w:rsidP="005D0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4E02">
              <w:t>Name</w:t>
            </w:r>
          </w:p>
        </w:tc>
        <w:tc>
          <w:tcPr>
            <w:tcW w:w="3291" w:type="pct"/>
            <w:tcBorders>
              <w:right w:val="nil"/>
            </w:tcBorders>
            <w:hideMark/>
          </w:tcPr>
          <w:p w14:paraId="29A174DB" w14:textId="77777777" w:rsidR="00323B26" w:rsidRPr="00504E02" w:rsidRDefault="00323B26" w:rsidP="005D0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4E02">
              <w:t>Description</w:t>
            </w:r>
          </w:p>
        </w:tc>
      </w:tr>
      <w:tr w:rsidR="00323B26" w:rsidRPr="00504E02" w14:paraId="6247D206" w14:textId="77777777" w:rsidTr="005D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tcBorders>
              <w:top w:val="single" w:sz="2" w:space="0" w:color="56DBFF" w:themeColor="accent6" w:themeTint="99"/>
              <w:left w:val="nil"/>
              <w:bottom w:val="single" w:sz="2" w:space="0" w:color="56DBFF" w:themeColor="accent6" w:themeTint="99"/>
              <w:right w:val="single" w:sz="2" w:space="0" w:color="56DBFF" w:themeColor="accent6" w:themeTint="99"/>
            </w:tcBorders>
            <w:hideMark/>
          </w:tcPr>
          <w:p w14:paraId="2B86C6E4" w14:textId="77777777" w:rsidR="00323B26" w:rsidRPr="00504E02" w:rsidRDefault="00323B26" w:rsidP="005D0B4F">
            <w:r w:rsidRPr="00504E02">
              <w:t>A</w:t>
            </w:r>
          </w:p>
        </w:tc>
        <w:tc>
          <w:tcPr>
            <w:tcW w:w="979" w:type="pct"/>
            <w:tcBorders>
              <w:top w:val="single" w:sz="2" w:space="0" w:color="56DBFF" w:themeColor="accent6" w:themeTint="99"/>
              <w:left w:val="single" w:sz="2" w:space="0" w:color="56DBFF" w:themeColor="accent6" w:themeTint="99"/>
              <w:bottom w:val="single" w:sz="2" w:space="0" w:color="56DBFF" w:themeColor="accent6" w:themeTint="99"/>
              <w:right w:val="single" w:sz="2" w:space="0" w:color="56DBFF" w:themeColor="accent6" w:themeTint="99"/>
            </w:tcBorders>
            <w:hideMark/>
          </w:tcPr>
          <w:p w14:paraId="6C88DE49" w14:textId="39E9EAFA" w:rsidR="00323B26" w:rsidRPr="00504E02" w:rsidRDefault="00000000" w:rsidP="005D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GB"/>
                </w:rPr>
                <w:alias w:val="Author"/>
                <w:id w:val="-1670549771"/>
                <w:placeholder>
                  <w:docPart w:val="360DEB80ECE446A8A02378E1B3142FB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D54888">
                  <w:rPr>
                    <w:lang w:val="en-GB"/>
                  </w:rPr>
                  <w:t>Paul Schippers</w:t>
                </w:r>
              </w:sdtContent>
            </w:sdt>
          </w:p>
        </w:tc>
        <w:tc>
          <w:tcPr>
            <w:tcW w:w="3291" w:type="pct"/>
            <w:tcBorders>
              <w:top w:val="single" w:sz="2" w:space="0" w:color="56DBFF" w:themeColor="accent6" w:themeTint="99"/>
              <w:left w:val="single" w:sz="2" w:space="0" w:color="56DBFF" w:themeColor="accent6" w:themeTint="99"/>
              <w:bottom w:val="single" w:sz="2" w:space="0" w:color="56DBFF" w:themeColor="accent6" w:themeTint="99"/>
              <w:right w:val="nil"/>
            </w:tcBorders>
            <w:hideMark/>
          </w:tcPr>
          <w:p w14:paraId="59C47EF8" w14:textId="77777777" w:rsidR="00323B26" w:rsidRPr="00504E02" w:rsidRDefault="00323B26" w:rsidP="005D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4E02">
              <w:t>Initial release</w:t>
            </w:r>
          </w:p>
        </w:tc>
      </w:tr>
    </w:tbl>
    <w:p w14:paraId="78511987" w14:textId="77777777" w:rsidR="00323B26" w:rsidRPr="00323B26" w:rsidRDefault="00323B26" w:rsidP="00323B26">
      <w:pPr>
        <w:rPr>
          <w:lang w:val="en-GB"/>
        </w:rPr>
      </w:pPr>
    </w:p>
    <w:p w14:paraId="5A4D38B7" w14:textId="4821A09C" w:rsidR="00323B26" w:rsidRPr="00323B26" w:rsidRDefault="00323B26" w:rsidP="00323B26">
      <w:pPr>
        <w:rPr>
          <w:lang w:val="en-GB"/>
        </w:rPr>
      </w:pPr>
      <w:r w:rsidRPr="00323B26">
        <w:rPr>
          <w:lang w:val="en-GB"/>
        </w:rPr>
        <w:t>Manufacturer Name</w:t>
      </w:r>
      <w:r w:rsidRPr="00323B26">
        <w:rPr>
          <w:lang w:val="en-GB"/>
        </w:rPr>
        <w:tab/>
        <w:t>:</w:t>
      </w:r>
      <w:r w:rsidRPr="00323B26">
        <w:rPr>
          <w:lang w:val="en-GB"/>
        </w:rPr>
        <w:tab/>
      </w:r>
      <w:r w:rsidR="000B26F4">
        <w:rPr>
          <w:lang w:val="en-GB"/>
        </w:rPr>
        <w:t>BECKHOFF</w:t>
      </w:r>
    </w:p>
    <w:p w14:paraId="5F85BB3D" w14:textId="3CC16C6D" w:rsidR="00323B26" w:rsidRDefault="00323B26" w:rsidP="00323B26">
      <w:pPr>
        <w:rPr>
          <w:lang w:val="en-GB"/>
        </w:rPr>
      </w:pPr>
      <w:r w:rsidRPr="00323B26">
        <w:rPr>
          <w:lang w:val="en-GB"/>
        </w:rPr>
        <w:t>Manufacturer Number</w:t>
      </w:r>
      <w:r w:rsidRPr="00323B26">
        <w:rPr>
          <w:lang w:val="en-GB"/>
        </w:rPr>
        <w:tab/>
        <w:t>:</w:t>
      </w:r>
      <w:r w:rsidRPr="00323B26">
        <w:rPr>
          <w:lang w:val="en-GB"/>
        </w:rPr>
        <w:tab/>
      </w:r>
      <w:r w:rsidR="000B26F4" w:rsidRPr="000B26F4">
        <w:rPr>
          <w:lang w:val="en-GB"/>
        </w:rPr>
        <w:t>AX5206-0000-0202</w:t>
      </w:r>
    </w:p>
    <w:p w14:paraId="286D0F8B" w14:textId="77777777" w:rsidR="00323B26" w:rsidRDefault="00323B26" w:rsidP="00323B26">
      <w:pPr>
        <w:spacing w:after="160" w:line="259" w:lineRule="auto"/>
        <w:rPr>
          <w:lang w:val="en-GB"/>
        </w:rPr>
      </w:pPr>
    </w:p>
    <w:p w14:paraId="171FEEC9" w14:textId="0330F590" w:rsidR="00830169" w:rsidRPr="0094294C" w:rsidRDefault="00000000" w:rsidP="00323B26">
      <w:pPr>
        <w:spacing w:after="160" w:line="259" w:lineRule="auto"/>
        <w:rPr>
          <w:color w:val="0000FF"/>
        </w:rPr>
      </w:pPr>
      <w:hyperlink r:id="rId13" w:history="1">
        <w:r w:rsidR="00830169" w:rsidRPr="0094294C">
          <w:rPr>
            <w:color w:val="0000FF"/>
          </w:rPr>
          <w:t>AX5206 | Digital Compact Servo Drives 2-channel | Beckhoff Nederland</w:t>
        </w:r>
      </w:hyperlink>
    </w:p>
    <w:p w14:paraId="35F3D11F" w14:textId="5197644E" w:rsidR="008C7520" w:rsidRDefault="003B1280" w:rsidP="00323B26">
      <w:pPr>
        <w:spacing w:after="160" w:line="259" w:lineRule="auto"/>
        <w:rPr>
          <w:lang w:val="en-GB"/>
        </w:rPr>
      </w:pPr>
      <w:r w:rsidRPr="003B1280">
        <w:rPr>
          <w:noProof/>
          <w:lang w:val="en-GB"/>
        </w:rPr>
        <w:drawing>
          <wp:inline distT="0" distB="0" distL="0" distR="0" wp14:anchorId="37EFE79E" wp14:editId="099565BA">
            <wp:extent cx="1495634" cy="4991797"/>
            <wp:effectExtent l="0" t="0" r="9525" b="0"/>
            <wp:docPr id="54976856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685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520" w:rsidSect="00323B26">
      <w:headerReference w:type="default" r:id="rId15"/>
      <w:footerReference w:type="default" r:id="rId16"/>
      <w:footerReference w:type="first" r:id="rId17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4FB2A" w14:textId="77777777" w:rsidR="00224AF6" w:rsidRDefault="00224AF6" w:rsidP="005365A1">
      <w:r>
        <w:separator/>
      </w:r>
    </w:p>
  </w:endnote>
  <w:endnote w:type="continuationSeparator" w:id="0">
    <w:p w14:paraId="02910629" w14:textId="77777777" w:rsidR="00224AF6" w:rsidRDefault="00224AF6" w:rsidP="00536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bleBody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T Norms Bold">
    <w:panose1 w:val="02000803040000020004"/>
    <w:charset w:val="00"/>
    <w:family w:val="modern"/>
    <w:notTrueType/>
    <w:pitch w:val="variable"/>
    <w:sig w:usb0="00000207" w:usb1="00000001" w:usb2="00000000" w:usb3="00000000" w:csb0="00000097" w:csb1="00000000"/>
  </w:font>
  <w:font w:name="TT Norms Medium">
    <w:panose1 w:val="02000803030000020003"/>
    <w:charset w:val="00"/>
    <w:family w:val="modern"/>
    <w:notTrueType/>
    <w:pitch w:val="variable"/>
    <w:sig w:usb0="0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9450618"/>
      <w:docPartObj>
        <w:docPartGallery w:val="Page Numbers (Bottom of Page)"/>
        <w:docPartUnique/>
      </w:docPartObj>
    </w:sdtPr>
    <w:sdtContent>
      <w:p w14:paraId="083B96BF" w14:textId="77777777" w:rsidR="007113FA" w:rsidRDefault="007113FA" w:rsidP="007B0A84">
        <w:pPr>
          <w:pStyle w:val="Footer1"/>
          <w:jc w:val="right"/>
        </w:pPr>
        <w:r w:rsidRPr="00142192">
          <w:rPr>
            <w:color w:val="CF007F"/>
          </w:rPr>
          <w:t>|</w:t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tbl>
    <w:tblPr>
      <w:tblStyle w:val="Tabelraster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"/>
      <w:gridCol w:w="4252"/>
      <w:gridCol w:w="4533"/>
    </w:tblGrid>
    <w:tr w:rsidR="001A56F5" w:rsidRPr="006115A6" w14:paraId="46D9A30E" w14:textId="77777777" w:rsidTr="00632541">
      <w:tc>
        <w:tcPr>
          <w:tcW w:w="2501" w:type="pct"/>
          <w:gridSpan w:val="2"/>
          <w:tcBorders>
            <w:top w:val="nil"/>
            <w:bottom w:val="single" w:sz="4" w:space="0" w:color="auto"/>
          </w:tcBorders>
        </w:tcPr>
        <w:p w14:paraId="7112DECC" w14:textId="77777777" w:rsidR="001A56F5" w:rsidRPr="006115A6" w:rsidRDefault="001A56F5" w:rsidP="001A56F5">
          <w:pPr>
            <w:pStyle w:val="Footer1"/>
            <w:jc w:val="center"/>
            <w:rPr>
              <w:sz w:val="2"/>
              <w:szCs w:val="2"/>
            </w:rPr>
          </w:pPr>
        </w:p>
      </w:tc>
      <w:tc>
        <w:tcPr>
          <w:tcW w:w="2499" w:type="pct"/>
          <w:tcBorders>
            <w:top w:val="nil"/>
            <w:bottom w:val="single" w:sz="4" w:space="0" w:color="auto"/>
          </w:tcBorders>
        </w:tcPr>
        <w:p w14:paraId="7BFA27E6" w14:textId="77777777" w:rsidR="001A56F5" w:rsidRPr="006115A6" w:rsidRDefault="001A56F5" w:rsidP="001A56F5">
          <w:pPr>
            <w:pStyle w:val="Footer1"/>
            <w:jc w:val="center"/>
            <w:rPr>
              <w:sz w:val="2"/>
              <w:szCs w:val="2"/>
            </w:rPr>
          </w:pPr>
        </w:p>
      </w:tc>
    </w:tr>
    <w:tr w:rsidR="001A56F5" w:rsidRPr="00366687" w14:paraId="78F2A416" w14:textId="77777777" w:rsidTr="00051A0F">
      <w:trPr>
        <w:trHeight w:val="283"/>
      </w:trPr>
      <w:tc>
        <w:tcPr>
          <w:tcW w:w="2501" w:type="pct"/>
          <w:gridSpan w:val="2"/>
          <w:tcBorders>
            <w:top w:val="single" w:sz="4" w:space="0" w:color="auto"/>
            <w:left w:val="nil"/>
            <w:bottom w:val="nil"/>
          </w:tcBorders>
          <w:vAlign w:val="center"/>
        </w:tcPr>
        <w:p w14:paraId="26513DB5" w14:textId="77777777" w:rsidR="006115A6" w:rsidRPr="00946223" w:rsidRDefault="00051A0F" w:rsidP="00051A0F">
          <w:pPr>
            <w:pStyle w:val="Footer1"/>
            <w:rPr>
              <w:rFonts w:ascii="TT Norms Bold" w:hAnsi="TT Norms Bold" w:cstheme="majorHAnsi"/>
              <w:color w:val="CF007F" w:themeColor="accent4"/>
              <w:sz w:val="14"/>
              <w:szCs w:val="14"/>
            </w:rPr>
          </w:pPr>
          <w:r>
            <w:rPr>
              <w:rFonts w:ascii="TT Norms Bold" w:hAnsi="TT Norms Bold" w:cstheme="majorHAnsi"/>
              <w:color w:val="CF007F" w:themeColor="accent4"/>
              <w:sz w:val="14"/>
              <w:szCs w:val="14"/>
            </w:rPr>
            <w:t xml:space="preserve">     </w:t>
          </w:r>
          <w:r>
            <w:rPr>
              <w:rFonts w:ascii="TT Norms Bold" w:hAnsi="TT Norms Bold" w:cstheme="majorHAnsi"/>
              <w:noProof/>
              <w:color w:val="CF007F" w:themeColor="accent4"/>
              <w:sz w:val="14"/>
              <w:szCs w:val="14"/>
            </w:rPr>
            <w:drawing>
              <wp:inline distT="0" distB="0" distL="0" distR="0" wp14:anchorId="2DCB173F" wp14:editId="63479949">
                <wp:extent cx="1127760" cy="85297"/>
                <wp:effectExtent l="0" t="0" r="0" b="0"/>
                <wp:docPr id="10" name="Afbeelding 10" descr="A purple letters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A purple letters on a black background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774" cy="114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9" w:type="pct"/>
          <w:tcBorders>
            <w:top w:val="single" w:sz="4" w:space="0" w:color="auto"/>
            <w:bottom w:val="nil"/>
          </w:tcBorders>
          <w:vAlign w:val="center"/>
        </w:tcPr>
        <w:p w14:paraId="15B918A1" w14:textId="77777777" w:rsidR="001A56F5" w:rsidRPr="00D54888" w:rsidRDefault="006115A6" w:rsidP="006115A6">
          <w:pPr>
            <w:pStyle w:val="Footer1"/>
            <w:jc w:val="right"/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</w:pPr>
          <w:r w:rsidRPr="00D54888"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  <w:t xml:space="preserve">Form: </w:t>
          </w:r>
          <w:r w:rsidR="00323B26" w:rsidRPr="00D54888"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  <w:t>ENG-F-EN-041R0</w:t>
          </w:r>
          <w:r w:rsidRPr="00D54888"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  <w:t>.</w:t>
          </w:r>
          <w:r w:rsidR="00323B26" w:rsidRPr="00D54888">
            <w:rPr>
              <w:rFonts w:asciiTheme="minorHAnsi" w:hAnsiTheme="minorHAnsi" w:cstheme="minorHAnsi"/>
              <w:color w:val="2B447C" w:themeColor="accent3" w:themeShade="BF"/>
              <w:sz w:val="12"/>
              <w:szCs w:val="12"/>
              <w:lang w:val="nl-NL"/>
            </w:rPr>
            <w:t>en</w:t>
          </w:r>
        </w:p>
      </w:tc>
    </w:tr>
    <w:tr w:rsidR="00051A0F" w:rsidRPr="00366687" w14:paraId="6D57D92A" w14:textId="77777777" w:rsidTr="00632541">
      <w:tc>
        <w:tcPr>
          <w:tcW w:w="157" w:type="pct"/>
          <w:tcBorders>
            <w:top w:val="nil"/>
            <w:left w:val="nil"/>
            <w:bottom w:val="nil"/>
            <w:right w:val="single" w:sz="18" w:space="0" w:color="00B5E5" w:themeColor="accent1"/>
          </w:tcBorders>
        </w:tcPr>
        <w:p w14:paraId="0F8DEAC3" w14:textId="77777777" w:rsidR="006115A6" w:rsidRPr="00D54888" w:rsidRDefault="006115A6" w:rsidP="006115A6">
          <w:pPr>
            <w:pStyle w:val="Footer1"/>
            <w:rPr>
              <w:rFonts w:ascii="TT Norms Medium" w:hAnsi="TT Norms Medium" w:cstheme="majorHAnsi"/>
              <w:color w:val="CF007F" w:themeColor="accent4"/>
              <w:sz w:val="2"/>
              <w:szCs w:val="2"/>
              <w:lang w:val="nl-NL"/>
            </w:rPr>
          </w:pPr>
        </w:p>
      </w:tc>
      <w:tc>
        <w:tcPr>
          <w:tcW w:w="2344" w:type="pct"/>
          <w:tcBorders>
            <w:top w:val="nil"/>
            <w:left w:val="single" w:sz="18" w:space="0" w:color="00B5E5" w:themeColor="accent1"/>
            <w:bottom w:val="nil"/>
            <w:right w:val="single" w:sz="18" w:space="0" w:color="00B5E5" w:themeColor="accent1"/>
          </w:tcBorders>
        </w:tcPr>
        <w:p w14:paraId="5273FD9A" w14:textId="77777777" w:rsidR="006115A6" w:rsidRPr="00632541" w:rsidRDefault="006115A6" w:rsidP="006115A6">
          <w:pPr>
            <w:pStyle w:val="Footer1"/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</w:pPr>
          <w:r w:rsidRPr="00632541"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  <w:t>ALL RIGHTS RESERVED. REPRODUCTION IN WHOLE OR IN PART IS PROHIBITED WITHOUT THE WRITTEN CONSENT OF THE COPYRIGHT OWNER</w:t>
          </w:r>
          <w:r w:rsidR="00632541"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  <w:t>.</w:t>
          </w:r>
        </w:p>
      </w:tc>
      <w:tc>
        <w:tcPr>
          <w:tcW w:w="2499" w:type="pct"/>
          <w:tcBorders>
            <w:top w:val="nil"/>
            <w:left w:val="single" w:sz="18" w:space="0" w:color="00B5E5" w:themeColor="accent1"/>
            <w:bottom w:val="nil"/>
          </w:tcBorders>
        </w:tcPr>
        <w:p w14:paraId="46D4D0B7" w14:textId="77777777" w:rsidR="006115A6" w:rsidRPr="00632541" w:rsidRDefault="006115A6" w:rsidP="006115A6">
          <w:pPr>
            <w:pStyle w:val="Footer1"/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  <w:lang w:val="nl-NL"/>
            </w:rPr>
          </w:pPr>
          <w:r w:rsidRPr="00632541"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  <w:lang w:val="nl-NL"/>
            </w:rPr>
            <w:t>ALLE RECHTEN VOORBEHOUDEN. VERVEELVOUDIGING GEHEEL OF GEDEELTELIJK IS NIET TOEGESTAAN DAN MET SCHRIFTELIJKE TOESTEMMING VAN DE AUTEURSRECHTHEBBENDE.</w:t>
          </w:r>
        </w:p>
      </w:tc>
    </w:tr>
  </w:tbl>
  <w:p w14:paraId="5E33148C" w14:textId="77777777" w:rsidR="007113FA" w:rsidRPr="00F27C3D" w:rsidRDefault="007113FA" w:rsidP="005365A1">
    <w:pPr>
      <w:pStyle w:val="Footer1"/>
      <w:rPr>
        <w:rFonts w:ascii="TT Norms Medium" w:hAnsi="TT Norms Medium"/>
        <w:sz w:val="2"/>
        <w:szCs w:val="2"/>
        <w:lang w:val="nl-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8222584"/>
      <w:docPartObj>
        <w:docPartGallery w:val="Page Numbers (Bottom of Page)"/>
        <w:docPartUnique/>
      </w:docPartObj>
    </w:sdtPr>
    <w:sdtContent>
      <w:p w14:paraId="133E62E9" w14:textId="77777777" w:rsidR="00323B26" w:rsidRDefault="00323B26" w:rsidP="00323B26">
        <w:pPr>
          <w:pStyle w:val="Footer1"/>
          <w:jc w:val="right"/>
        </w:pPr>
        <w:r w:rsidRPr="00142192">
          <w:rPr>
            <w:color w:val="CF007F"/>
          </w:rPr>
          <w:t>|</w:t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tbl>
    <w:tblPr>
      <w:tblStyle w:val="Tabelraster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"/>
      <w:gridCol w:w="4252"/>
      <w:gridCol w:w="4533"/>
    </w:tblGrid>
    <w:tr w:rsidR="00323B26" w:rsidRPr="006115A6" w14:paraId="2D381C20" w14:textId="77777777" w:rsidTr="005D0B4F">
      <w:tc>
        <w:tcPr>
          <w:tcW w:w="2501" w:type="pct"/>
          <w:gridSpan w:val="2"/>
          <w:tcBorders>
            <w:top w:val="nil"/>
            <w:bottom w:val="single" w:sz="4" w:space="0" w:color="auto"/>
          </w:tcBorders>
        </w:tcPr>
        <w:p w14:paraId="5B653DAA" w14:textId="77777777" w:rsidR="00323B26" w:rsidRPr="006115A6" w:rsidRDefault="00323B26" w:rsidP="00323B26">
          <w:pPr>
            <w:pStyle w:val="Footer1"/>
            <w:jc w:val="center"/>
            <w:rPr>
              <w:sz w:val="2"/>
              <w:szCs w:val="2"/>
            </w:rPr>
          </w:pPr>
        </w:p>
      </w:tc>
      <w:tc>
        <w:tcPr>
          <w:tcW w:w="2499" w:type="pct"/>
          <w:tcBorders>
            <w:top w:val="nil"/>
            <w:bottom w:val="single" w:sz="4" w:space="0" w:color="auto"/>
          </w:tcBorders>
        </w:tcPr>
        <w:p w14:paraId="55FB855D" w14:textId="77777777" w:rsidR="00323B26" w:rsidRPr="006115A6" w:rsidRDefault="00323B26" w:rsidP="00323B26">
          <w:pPr>
            <w:pStyle w:val="Footer1"/>
            <w:jc w:val="center"/>
            <w:rPr>
              <w:sz w:val="2"/>
              <w:szCs w:val="2"/>
            </w:rPr>
          </w:pPr>
        </w:p>
      </w:tc>
    </w:tr>
    <w:tr w:rsidR="00323B26" w:rsidRPr="00366687" w14:paraId="40E904C8" w14:textId="77777777" w:rsidTr="005D0B4F">
      <w:trPr>
        <w:trHeight w:val="283"/>
      </w:trPr>
      <w:tc>
        <w:tcPr>
          <w:tcW w:w="2501" w:type="pct"/>
          <w:gridSpan w:val="2"/>
          <w:tcBorders>
            <w:top w:val="single" w:sz="4" w:space="0" w:color="auto"/>
            <w:left w:val="nil"/>
            <w:bottom w:val="nil"/>
          </w:tcBorders>
          <w:vAlign w:val="center"/>
        </w:tcPr>
        <w:p w14:paraId="5C9BBB35" w14:textId="77777777" w:rsidR="00323B26" w:rsidRPr="00946223" w:rsidRDefault="00323B26" w:rsidP="00323B26">
          <w:pPr>
            <w:pStyle w:val="Footer1"/>
            <w:rPr>
              <w:rFonts w:ascii="TT Norms Bold" w:hAnsi="TT Norms Bold" w:cstheme="majorHAnsi"/>
              <w:color w:val="CF007F" w:themeColor="accent4"/>
              <w:sz w:val="14"/>
              <w:szCs w:val="14"/>
            </w:rPr>
          </w:pPr>
          <w:r>
            <w:rPr>
              <w:rFonts w:ascii="TT Norms Bold" w:hAnsi="TT Norms Bold" w:cstheme="majorHAnsi"/>
              <w:color w:val="CF007F" w:themeColor="accent4"/>
              <w:sz w:val="14"/>
              <w:szCs w:val="14"/>
            </w:rPr>
            <w:t xml:space="preserve">     </w:t>
          </w:r>
          <w:r>
            <w:rPr>
              <w:rFonts w:ascii="TT Norms Bold" w:hAnsi="TT Norms Bold" w:cstheme="majorHAnsi"/>
              <w:noProof/>
              <w:color w:val="CF007F" w:themeColor="accent4"/>
              <w:sz w:val="14"/>
              <w:szCs w:val="14"/>
            </w:rPr>
            <w:drawing>
              <wp:inline distT="0" distB="0" distL="0" distR="0" wp14:anchorId="4CD077B6" wp14:editId="748D540F">
                <wp:extent cx="1127760" cy="85297"/>
                <wp:effectExtent l="0" t="0" r="0" b="0"/>
                <wp:docPr id="23" name="Afbeelding 23" descr="A purple letters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A purple letters on a black background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774" cy="114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9" w:type="pct"/>
          <w:tcBorders>
            <w:top w:val="single" w:sz="4" w:space="0" w:color="auto"/>
            <w:bottom w:val="nil"/>
          </w:tcBorders>
          <w:vAlign w:val="center"/>
        </w:tcPr>
        <w:p w14:paraId="5D69DA50" w14:textId="77777777" w:rsidR="00323B26" w:rsidRPr="00D54888" w:rsidRDefault="00323B26" w:rsidP="00323B26">
          <w:pPr>
            <w:pStyle w:val="Footer1"/>
            <w:jc w:val="right"/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</w:pPr>
          <w:r w:rsidRPr="00D54888"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  <w:t>Form: ENG-F-EN-041R0.</w:t>
          </w:r>
          <w:r w:rsidRPr="00D54888">
            <w:rPr>
              <w:rFonts w:asciiTheme="minorHAnsi" w:hAnsiTheme="minorHAnsi" w:cstheme="minorHAnsi"/>
              <w:color w:val="2B447C" w:themeColor="accent3" w:themeShade="BF"/>
              <w:sz w:val="12"/>
              <w:szCs w:val="12"/>
              <w:lang w:val="nl-NL"/>
            </w:rPr>
            <w:t>en</w:t>
          </w:r>
        </w:p>
      </w:tc>
    </w:tr>
    <w:tr w:rsidR="00323B26" w:rsidRPr="00366687" w14:paraId="2CFB3EFF" w14:textId="77777777" w:rsidTr="005D0B4F">
      <w:tc>
        <w:tcPr>
          <w:tcW w:w="157" w:type="pct"/>
          <w:tcBorders>
            <w:top w:val="nil"/>
            <w:left w:val="nil"/>
            <w:bottom w:val="nil"/>
            <w:right w:val="single" w:sz="18" w:space="0" w:color="00B5E5" w:themeColor="accent1"/>
          </w:tcBorders>
        </w:tcPr>
        <w:p w14:paraId="46693EB4" w14:textId="77777777" w:rsidR="00323B26" w:rsidRPr="00D54888" w:rsidRDefault="00323B26" w:rsidP="00323B26">
          <w:pPr>
            <w:pStyle w:val="Footer1"/>
            <w:rPr>
              <w:rFonts w:ascii="TT Norms Medium" w:hAnsi="TT Norms Medium" w:cstheme="majorHAnsi"/>
              <w:color w:val="CF007F" w:themeColor="accent4"/>
              <w:sz w:val="2"/>
              <w:szCs w:val="2"/>
              <w:lang w:val="nl-NL"/>
            </w:rPr>
          </w:pPr>
        </w:p>
      </w:tc>
      <w:tc>
        <w:tcPr>
          <w:tcW w:w="2344" w:type="pct"/>
          <w:tcBorders>
            <w:top w:val="nil"/>
            <w:left w:val="single" w:sz="18" w:space="0" w:color="00B5E5" w:themeColor="accent1"/>
            <w:bottom w:val="nil"/>
            <w:right w:val="single" w:sz="18" w:space="0" w:color="00B5E5" w:themeColor="accent1"/>
          </w:tcBorders>
        </w:tcPr>
        <w:p w14:paraId="4E975542" w14:textId="77777777" w:rsidR="00323B26" w:rsidRPr="00632541" w:rsidRDefault="00323B26" w:rsidP="00323B26">
          <w:pPr>
            <w:pStyle w:val="Footer1"/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</w:pPr>
          <w:r w:rsidRPr="00632541"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  <w:t>ALL RIGHTS RESERVED. REPRODUCTION IN WHOLE OR IN PART IS PROHIBITED WITHOUT THE WRITTEN CONSENT OF THE COPYRIGHT OWNER</w:t>
          </w:r>
          <w:r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  <w:t>.</w:t>
          </w:r>
        </w:p>
      </w:tc>
      <w:tc>
        <w:tcPr>
          <w:tcW w:w="2499" w:type="pct"/>
          <w:tcBorders>
            <w:top w:val="nil"/>
            <w:left w:val="single" w:sz="18" w:space="0" w:color="00B5E5" w:themeColor="accent1"/>
            <w:bottom w:val="nil"/>
          </w:tcBorders>
        </w:tcPr>
        <w:p w14:paraId="1EAEA4F6" w14:textId="77777777" w:rsidR="00323B26" w:rsidRPr="00632541" w:rsidRDefault="00323B26" w:rsidP="00323B26">
          <w:pPr>
            <w:pStyle w:val="Footer1"/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  <w:lang w:val="nl-NL"/>
            </w:rPr>
          </w:pPr>
          <w:r w:rsidRPr="00632541"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  <w:lang w:val="nl-NL"/>
            </w:rPr>
            <w:t>ALLE RECHTEN VOORBEHOUDEN. VERVEELVOUDIGING GEHEEL OF GEDEELTELIJK IS NIET TOEGESTAAN DAN MET SCHRIFTELIJKE TOESTEMMING VAN DE AUTEURSRECHTHEBBENDE.</w:t>
          </w:r>
        </w:p>
      </w:tc>
    </w:tr>
  </w:tbl>
  <w:p w14:paraId="3DAC7702" w14:textId="77777777" w:rsidR="00323B26" w:rsidRPr="00F27C3D" w:rsidRDefault="00323B26" w:rsidP="00323B26">
    <w:pPr>
      <w:pStyle w:val="Footer1"/>
      <w:rPr>
        <w:rFonts w:ascii="TT Norms Medium" w:hAnsi="TT Norms Medium"/>
        <w:sz w:val="2"/>
        <w:szCs w:val="2"/>
        <w:lang w:val="nl-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13E40" w14:textId="77777777" w:rsidR="00224AF6" w:rsidRDefault="00224AF6" w:rsidP="005365A1">
      <w:r>
        <w:separator/>
      </w:r>
    </w:p>
  </w:footnote>
  <w:footnote w:type="continuationSeparator" w:id="0">
    <w:p w14:paraId="1DEDE923" w14:textId="77777777" w:rsidR="00224AF6" w:rsidRDefault="00224AF6" w:rsidP="00536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4399"/>
      <w:gridCol w:w="2399"/>
    </w:tblGrid>
    <w:tr w:rsidR="007113FA" w:rsidRPr="00B60493" w14:paraId="7E24A5A6" w14:textId="77777777" w:rsidTr="00AB27B1">
      <w:tc>
        <w:tcPr>
          <w:tcW w:w="2263" w:type="dxa"/>
          <w:vAlign w:val="center"/>
        </w:tcPr>
        <w:p w14:paraId="1FAA1163" w14:textId="77777777" w:rsidR="007113FA" w:rsidRPr="00B60493" w:rsidRDefault="007113FA" w:rsidP="00AB27B1">
          <w:pPr>
            <w:pStyle w:val="Header1"/>
            <w:jc w:val="center"/>
          </w:pPr>
          <w:r w:rsidRPr="00B60493">
            <w:rPr>
              <w:noProof/>
            </w:rPr>
            <w:drawing>
              <wp:inline distT="0" distB="0" distL="0" distR="0" wp14:anchorId="3575E6D2" wp14:editId="0724E753">
                <wp:extent cx="1104900" cy="721647"/>
                <wp:effectExtent l="0" t="0" r="0" b="2540"/>
                <wp:docPr id="9" name="Afbeelding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721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9" w:type="dxa"/>
          <w:vAlign w:val="center"/>
        </w:tcPr>
        <w:p w14:paraId="5A69BD08" w14:textId="77777777" w:rsidR="007113FA" w:rsidRPr="00632541" w:rsidRDefault="00000000" w:rsidP="007B0A84">
          <w:pPr>
            <w:pStyle w:val="Header1"/>
            <w:jc w:val="center"/>
            <w:rPr>
              <w:rFonts w:ascii="Arial Black" w:hAnsi="Arial Black" w:cstheme="majorHAnsi"/>
              <w:color w:val="3A5BA7" w:themeColor="accent3"/>
            </w:rPr>
          </w:pPr>
          <w:sdt>
            <w:sdtPr>
              <w:rPr>
                <w:rFonts w:ascii="Arial Black" w:hAnsi="Arial Black" w:cstheme="majorHAnsi"/>
                <w:color w:val="3A5BA7" w:themeColor="accent3"/>
              </w:rPr>
              <w:alias w:val="Title"/>
              <w:tag w:val=""/>
              <w:id w:val="1544090702"/>
              <w:placeholder>
                <w:docPart w:val="96AD883ED41F47FC97E907472977225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323B26">
                <w:rPr>
                  <w:rFonts w:ascii="Arial Black" w:hAnsi="Arial Black" w:cstheme="majorHAnsi"/>
                  <w:color w:val="3A5BA7" w:themeColor="accent3"/>
                </w:rPr>
                <w:t>PURCHASING SPECIFICATION</w:t>
              </w:r>
            </w:sdtContent>
          </w:sdt>
        </w:p>
        <w:p w14:paraId="2585D358" w14:textId="36483817" w:rsidR="007113FA" w:rsidRPr="006115A6" w:rsidRDefault="00000000" w:rsidP="007B0A84">
          <w:pPr>
            <w:pStyle w:val="Header1"/>
            <w:jc w:val="center"/>
            <w:rPr>
              <w:rFonts w:asciiTheme="majorHAnsi" w:hAnsiTheme="majorHAnsi" w:cstheme="majorHAnsi"/>
              <w:color w:val="3A5BA7" w:themeColor="accent3"/>
              <w:sz w:val="28"/>
              <w:szCs w:val="28"/>
            </w:rPr>
          </w:pPr>
          <w:sdt>
            <w:sdtPr>
              <w:rPr>
                <w:rFonts w:asciiTheme="majorHAnsi" w:hAnsiTheme="majorHAnsi" w:cstheme="majorHAnsi"/>
                <w:color w:val="3A5BA7" w:themeColor="accent3"/>
                <w:sz w:val="18"/>
                <w:szCs w:val="18"/>
              </w:rPr>
              <w:alias w:val="Subject"/>
              <w:tag w:val=""/>
              <w:id w:val="-582298216"/>
              <w:placeholder>
                <w:docPart w:val="7E4ABE189617463485ABF3B79193A29B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366687">
                <w:rPr>
                  <w:rFonts w:asciiTheme="majorHAnsi" w:hAnsiTheme="majorHAnsi" w:cstheme="majorHAnsi"/>
                  <w:color w:val="3A5BA7" w:themeColor="accent3"/>
                  <w:sz w:val="18"/>
                  <w:szCs w:val="18"/>
                </w:rPr>
                <w:t>Dual Servo Drive</w:t>
              </w:r>
            </w:sdtContent>
          </w:sdt>
        </w:p>
      </w:tc>
      <w:tc>
        <w:tcPr>
          <w:tcW w:w="2399" w:type="dxa"/>
          <w:vAlign w:val="center"/>
        </w:tcPr>
        <w:p w14:paraId="1A099EFA" w14:textId="66DAC2E3" w:rsidR="007113FA" w:rsidRPr="006115A6" w:rsidRDefault="00000000" w:rsidP="00F96986">
          <w:pPr>
            <w:pStyle w:val="Header1"/>
            <w:jc w:val="right"/>
            <w:rPr>
              <w:rFonts w:asciiTheme="majorHAnsi" w:hAnsiTheme="majorHAnsi" w:cstheme="majorHAnsi"/>
              <w:snapToGrid w:val="0"/>
              <w:color w:val="3A5BA7" w:themeColor="accent3"/>
            </w:rPr>
          </w:pPr>
          <w:sdt>
            <w:sdtPr>
              <w:rPr>
                <w:rFonts w:asciiTheme="majorHAnsi" w:hAnsiTheme="majorHAnsi" w:cstheme="majorHAnsi"/>
                <w:snapToGrid w:val="0"/>
                <w:color w:val="3A5BA7" w:themeColor="accent3"/>
              </w:rPr>
              <w:alias w:val="Status"/>
              <w:tag w:val=""/>
              <w:id w:val="-1505423714"/>
              <w:placeholder>
                <w:docPart w:val="AAA5727485D2479A8B1306DA9ED879B0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366687">
                <w:rPr>
                  <w:rFonts w:asciiTheme="majorHAnsi" w:hAnsiTheme="majorHAnsi" w:cstheme="majorHAnsi"/>
                  <w:snapToGrid w:val="0"/>
                  <w:color w:val="3A5BA7" w:themeColor="accent3"/>
                </w:rPr>
                <w:t>E044267</w:t>
              </w:r>
            </w:sdtContent>
          </w:sdt>
        </w:p>
      </w:tc>
    </w:tr>
  </w:tbl>
  <w:p w14:paraId="5EF3C06C" w14:textId="77777777" w:rsidR="007113FA" w:rsidRPr="00B60493" w:rsidRDefault="007113FA" w:rsidP="005365A1">
    <w:pPr>
      <w:pStyle w:val="Header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728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1CC23B4"/>
    <w:multiLevelType w:val="hybridMultilevel"/>
    <w:tmpl w:val="D2742E24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728F6"/>
    <w:multiLevelType w:val="hybridMultilevel"/>
    <w:tmpl w:val="6EC84F4E"/>
    <w:lvl w:ilvl="0" w:tplc="6E4A6F0A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9630B"/>
    <w:multiLevelType w:val="hybridMultilevel"/>
    <w:tmpl w:val="A3F0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B581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7A02507"/>
    <w:multiLevelType w:val="hybridMultilevel"/>
    <w:tmpl w:val="A950E93C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CA5B0D"/>
    <w:multiLevelType w:val="hybridMultilevel"/>
    <w:tmpl w:val="0714F83A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567A2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0E06298C"/>
    <w:multiLevelType w:val="hybridMultilevel"/>
    <w:tmpl w:val="A950E93C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E75E0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0F7C4A7C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3985AF4"/>
    <w:multiLevelType w:val="hybridMultilevel"/>
    <w:tmpl w:val="B608D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0E0F85"/>
    <w:multiLevelType w:val="hybridMultilevel"/>
    <w:tmpl w:val="14488BFE"/>
    <w:lvl w:ilvl="0" w:tplc="1FA44F6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B77239"/>
    <w:multiLevelType w:val="hybridMultilevel"/>
    <w:tmpl w:val="ED322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EE6FF7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18923BD1"/>
    <w:multiLevelType w:val="hybridMultilevel"/>
    <w:tmpl w:val="FF7E365E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D127C7"/>
    <w:multiLevelType w:val="hybridMultilevel"/>
    <w:tmpl w:val="5C186EF6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F85EA7"/>
    <w:multiLevelType w:val="hybridMultilevel"/>
    <w:tmpl w:val="A3F0B9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2D1AB0"/>
    <w:multiLevelType w:val="hybridMultilevel"/>
    <w:tmpl w:val="A950E93C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552D6C"/>
    <w:multiLevelType w:val="hybridMultilevel"/>
    <w:tmpl w:val="30ACA27E"/>
    <w:lvl w:ilvl="0" w:tplc="EBA48E90">
      <w:start w:val="1"/>
      <w:numFmt w:val="decimal"/>
      <w:lvlText w:val="STEP %1."/>
      <w:lvlJc w:val="right"/>
      <w:pPr>
        <w:ind w:left="737" w:hanging="377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560428"/>
    <w:multiLevelType w:val="multilevel"/>
    <w:tmpl w:val="479E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6E58E1"/>
    <w:multiLevelType w:val="hybridMultilevel"/>
    <w:tmpl w:val="6EC84F4E"/>
    <w:lvl w:ilvl="0" w:tplc="6E4A6F0A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9044B2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21AC6EE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21F31844"/>
    <w:multiLevelType w:val="hybridMultilevel"/>
    <w:tmpl w:val="3718E4DE"/>
    <w:lvl w:ilvl="0" w:tplc="EBA48E90">
      <w:start w:val="1"/>
      <w:numFmt w:val="decimal"/>
      <w:lvlText w:val="STEP %1."/>
      <w:lvlJc w:val="right"/>
      <w:pPr>
        <w:ind w:left="737" w:hanging="377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182464"/>
    <w:multiLevelType w:val="hybridMultilevel"/>
    <w:tmpl w:val="A3A0A684"/>
    <w:lvl w:ilvl="0" w:tplc="4D3A21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ED6B84"/>
    <w:multiLevelType w:val="hybridMultilevel"/>
    <w:tmpl w:val="A6A21242"/>
    <w:lvl w:ilvl="0" w:tplc="D52EC1C8">
      <w:start w:val="1"/>
      <w:numFmt w:val="decimal"/>
      <w:lvlText w:val="STEP %1."/>
      <w:lvlJc w:val="left"/>
      <w:pPr>
        <w:ind w:left="720" w:hanging="360"/>
      </w:pPr>
      <w:rPr>
        <w:rFonts w:ascii="Arial" w:hAnsi="Arial" w:hint="default"/>
        <w:b/>
        <w:i w:val="0"/>
      </w:rPr>
    </w:lvl>
    <w:lvl w:ilvl="1" w:tplc="1FA44F60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F226B6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309030E4"/>
    <w:multiLevelType w:val="hybridMultilevel"/>
    <w:tmpl w:val="A3C690D6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9C609B"/>
    <w:multiLevelType w:val="hybridMultilevel"/>
    <w:tmpl w:val="4C40BFCE"/>
    <w:lvl w:ilvl="0" w:tplc="A14A2C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96185B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34F979BD"/>
    <w:multiLevelType w:val="hybridMultilevel"/>
    <w:tmpl w:val="25628440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EC6809"/>
    <w:multiLevelType w:val="hybridMultilevel"/>
    <w:tmpl w:val="025AB800"/>
    <w:lvl w:ilvl="0" w:tplc="1FA44F60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64700C2"/>
    <w:multiLevelType w:val="hybridMultilevel"/>
    <w:tmpl w:val="4EA804EE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3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8A60798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393561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3A9F2C0E"/>
    <w:multiLevelType w:val="hybridMultilevel"/>
    <w:tmpl w:val="C1D6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C0E3410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3E701A4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3F6F5463"/>
    <w:multiLevelType w:val="hybridMultilevel"/>
    <w:tmpl w:val="1AFC7A3C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ascii="Arial" w:hAnsi="Arial" w:hint="default"/>
        <w:b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D92EC6"/>
    <w:multiLevelType w:val="hybridMultilevel"/>
    <w:tmpl w:val="5846EE22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B820E5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44EC44F2"/>
    <w:multiLevelType w:val="hybridMultilevel"/>
    <w:tmpl w:val="87BA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811C82"/>
    <w:multiLevelType w:val="hybridMultilevel"/>
    <w:tmpl w:val="A950E93C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0919A4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48AB1ABE"/>
    <w:multiLevelType w:val="hybridMultilevel"/>
    <w:tmpl w:val="A54AB966"/>
    <w:lvl w:ilvl="0" w:tplc="EBA48E90">
      <w:start w:val="1"/>
      <w:numFmt w:val="decimal"/>
      <w:lvlText w:val="STEP %1."/>
      <w:lvlJc w:val="right"/>
      <w:pPr>
        <w:ind w:left="737" w:hanging="377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E57F53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514E5AAE"/>
    <w:multiLevelType w:val="hybridMultilevel"/>
    <w:tmpl w:val="62BC4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1A272E8"/>
    <w:multiLevelType w:val="multilevel"/>
    <w:tmpl w:val="D44015D8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b/>
        <w:bCs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49" w15:restartNumberingAfterBreak="0">
    <w:nsid w:val="51EE5EC1"/>
    <w:multiLevelType w:val="hybridMultilevel"/>
    <w:tmpl w:val="960AA6C8"/>
    <w:lvl w:ilvl="0" w:tplc="1FA44F6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DE46A9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 w15:restartNumberingAfterBreak="0">
    <w:nsid w:val="52F84091"/>
    <w:multiLevelType w:val="hybridMultilevel"/>
    <w:tmpl w:val="1E68E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0B5166"/>
    <w:multiLevelType w:val="hybridMultilevel"/>
    <w:tmpl w:val="1AFC7A3C"/>
    <w:lvl w:ilvl="0" w:tplc="D52EC1C8">
      <w:start w:val="1"/>
      <w:numFmt w:val="decimal"/>
      <w:lvlText w:val="STEP %1."/>
      <w:lvlJc w:val="left"/>
      <w:pPr>
        <w:ind w:left="720" w:hanging="360"/>
      </w:pPr>
      <w:rPr>
        <w:rFonts w:ascii="Arial" w:hAnsi="Aria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71F17B5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4" w15:restartNumberingAfterBreak="0">
    <w:nsid w:val="57D30EC7"/>
    <w:multiLevelType w:val="hybridMultilevel"/>
    <w:tmpl w:val="3C8E63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8284CC1"/>
    <w:multiLevelType w:val="hybridMultilevel"/>
    <w:tmpl w:val="6EC84F4E"/>
    <w:lvl w:ilvl="0" w:tplc="6E4A6F0A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CB0DF8"/>
    <w:multiLevelType w:val="hybridMultilevel"/>
    <w:tmpl w:val="FF7E365E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A263A68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5BA62973"/>
    <w:multiLevelType w:val="hybridMultilevel"/>
    <w:tmpl w:val="D144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CBE1FF9"/>
    <w:multiLevelType w:val="hybridMultilevel"/>
    <w:tmpl w:val="3718E4DE"/>
    <w:lvl w:ilvl="0" w:tplc="EBA48E90">
      <w:start w:val="1"/>
      <w:numFmt w:val="decimal"/>
      <w:lvlText w:val="STEP %1."/>
      <w:lvlJc w:val="right"/>
      <w:pPr>
        <w:ind w:left="737" w:hanging="377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F562756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60D17FC4"/>
    <w:multiLevelType w:val="hybridMultilevel"/>
    <w:tmpl w:val="41360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1333CBA"/>
    <w:multiLevelType w:val="hybridMultilevel"/>
    <w:tmpl w:val="3718E4DE"/>
    <w:lvl w:ilvl="0" w:tplc="EBA48E90">
      <w:start w:val="1"/>
      <w:numFmt w:val="decimal"/>
      <w:lvlText w:val="STEP %1."/>
      <w:lvlJc w:val="right"/>
      <w:pPr>
        <w:ind w:left="737" w:hanging="377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1C21821"/>
    <w:multiLevelType w:val="hybridMultilevel"/>
    <w:tmpl w:val="406CD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F1162D"/>
    <w:multiLevelType w:val="hybridMultilevel"/>
    <w:tmpl w:val="AB183D8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21F1DE1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6" w15:restartNumberingAfterBreak="0">
    <w:nsid w:val="62326B69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7" w15:restartNumberingAfterBreak="0">
    <w:nsid w:val="62812FEC"/>
    <w:multiLevelType w:val="hybridMultilevel"/>
    <w:tmpl w:val="660EB664"/>
    <w:lvl w:ilvl="0" w:tplc="1FA44F6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3370B54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9" w15:restartNumberingAfterBreak="0">
    <w:nsid w:val="678101CD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 w15:restartNumberingAfterBreak="0">
    <w:nsid w:val="68845621"/>
    <w:multiLevelType w:val="hybridMultilevel"/>
    <w:tmpl w:val="DFD6A812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96B6E27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2" w15:restartNumberingAfterBreak="0">
    <w:nsid w:val="6C333BAC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3" w15:restartNumberingAfterBreak="0">
    <w:nsid w:val="6E0C03C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4" w15:restartNumberingAfterBreak="0">
    <w:nsid w:val="6EA16D74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5" w15:restartNumberingAfterBreak="0">
    <w:nsid w:val="6FE86E81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6" w15:restartNumberingAfterBreak="0">
    <w:nsid w:val="71BA318F"/>
    <w:multiLevelType w:val="hybridMultilevel"/>
    <w:tmpl w:val="2B6C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57C7412"/>
    <w:multiLevelType w:val="hybridMultilevel"/>
    <w:tmpl w:val="6980F522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62539F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9" w15:restartNumberingAfterBreak="0">
    <w:nsid w:val="779730AF"/>
    <w:multiLevelType w:val="hybridMultilevel"/>
    <w:tmpl w:val="794CB35C"/>
    <w:lvl w:ilvl="0" w:tplc="6A0E06BE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A5730A0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1" w15:restartNumberingAfterBreak="0">
    <w:nsid w:val="7D2D6E1B"/>
    <w:multiLevelType w:val="multilevel"/>
    <w:tmpl w:val="4A425D8A"/>
    <w:lvl w:ilvl="0">
      <w:start w:val="1"/>
      <w:numFmt w:val="upperLetter"/>
      <w:pStyle w:val="Appendix"/>
      <w:lvlText w:val="Appendix %1: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AppendixParagraph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2" w15:restartNumberingAfterBreak="0">
    <w:nsid w:val="7FF401BC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662203726">
    <w:abstractNumId w:val="25"/>
  </w:num>
  <w:num w:numId="2" w16cid:durableId="635524364">
    <w:abstractNumId w:val="64"/>
  </w:num>
  <w:num w:numId="3" w16cid:durableId="1910335871">
    <w:abstractNumId w:val="49"/>
  </w:num>
  <w:num w:numId="4" w16cid:durableId="2006203704">
    <w:abstractNumId w:val="48"/>
  </w:num>
  <w:num w:numId="5" w16cid:durableId="567765373">
    <w:abstractNumId w:val="12"/>
  </w:num>
  <w:num w:numId="6" w16cid:durableId="1003623561">
    <w:abstractNumId w:val="54"/>
  </w:num>
  <w:num w:numId="7" w16cid:durableId="1354301805">
    <w:abstractNumId w:val="45"/>
  </w:num>
  <w:num w:numId="8" w16cid:durableId="815991830">
    <w:abstractNumId w:val="24"/>
  </w:num>
  <w:num w:numId="9" w16cid:durableId="152255421">
    <w:abstractNumId w:val="62"/>
  </w:num>
  <w:num w:numId="10" w16cid:durableId="1845048019">
    <w:abstractNumId w:val="19"/>
  </w:num>
  <w:num w:numId="11" w16cid:durableId="1384524183">
    <w:abstractNumId w:val="59"/>
  </w:num>
  <w:num w:numId="12" w16cid:durableId="10379117">
    <w:abstractNumId w:val="16"/>
  </w:num>
  <w:num w:numId="13" w16cid:durableId="4745436">
    <w:abstractNumId w:val="15"/>
  </w:num>
  <w:num w:numId="14" w16cid:durableId="2009096772">
    <w:abstractNumId w:val="56"/>
  </w:num>
  <w:num w:numId="15" w16cid:durableId="819006339">
    <w:abstractNumId w:val="77"/>
  </w:num>
  <w:num w:numId="16" w16cid:durableId="1276908782">
    <w:abstractNumId w:val="28"/>
  </w:num>
  <w:num w:numId="17" w16cid:durableId="452675850">
    <w:abstractNumId w:val="40"/>
  </w:num>
  <w:num w:numId="18" w16cid:durableId="332412140">
    <w:abstractNumId w:val="6"/>
  </w:num>
  <w:num w:numId="19" w16cid:durableId="168302299">
    <w:abstractNumId w:val="5"/>
  </w:num>
  <w:num w:numId="20" w16cid:durableId="1142388492">
    <w:abstractNumId w:val="70"/>
  </w:num>
  <w:num w:numId="21" w16cid:durableId="374742506">
    <w:abstractNumId w:val="1"/>
  </w:num>
  <w:num w:numId="22" w16cid:durableId="1189830071">
    <w:abstractNumId w:val="2"/>
  </w:num>
  <w:num w:numId="23" w16cid:durableId="1344088951">
    <w:abstractNumId w:val="43"/>
  </w:num>
  <w:num w:numId="24" w16cid:durableId="1356148608">
    <w:abstractNumId w:val="55"/>
  </w:num>
  <w:num w:numId="25" w16cid:durableId="1549681423">
    <w:abstractNumId w:val="8"/>
  </w:num>
  <w:num w:numId="26" w16cid:durableId="1729449102">
    <w:abstractNumId w:val="21"/>
  </w:num>
  <w:num w:numId="27" w16cid:durableId="1929578141">
    <w:abstractNumId w:val="18"/>
  </w:num>
  <w:num w:numId="28" w16cid:durableId="1040087196">
    <w:abstractNumId w:val="31"/>
  </w:num>
  <w:num w:numId="29" w16cid:durableId="1633292618">
    <w:abstractNumId w:val="3"/>
  </w:num>
  <w:num w:numId="30" w16cid:durableId="1683702106">
    <w:abstractNumId w:val="17"/>
  </w:num>
  <w:num w:numId="31" w16cid:durableId="345980309">
    <w:abstractNumId w:val="13"/>
  </w:num>
  <w:num w:numId="32" w16cid:durableId="1191530261">
    <w:abstractNumId w:val="61"/>
  </w:num>
  <w:num w:numId="33" w16cid:durableId="630865674">
    <w:abstractNumId w:val="63"/>
  </w:num>
  <w:num w:numId="34" w16cid:durableId="120267909">
    <w:abstractNumId w:val="47"/>
  </w:num>
  <w:num w:numId="35" w16cid:durableId="864175426">
    <w:abstractNumId w:val="32"/>
  </w:num>
  <w:num w:numId="36" w16cid:durableId="1479609416">
    <w:abstractNumId w:val="76"/>
  </w:num>
  <w:num w:numId="37" w16cid:durableId="819079062">
    <w:abstractNumId w:val="42"/>
  </w:num>
  <w:num w:numId="38" w16cid:durableId="333728901">
    <w:abstractNumId w:val="11"/>
  </w:num>
  <w:num w:numId="39" w16cid:durableId="837109874">
    <w:abstractNumId w:val="26"/>
  </w:num>
  <w:num w:numId="40" w16cid:durableId="318964617">
    <w:abstractNumId w:val="52"/>
  </w:num>
  <w:num w:numId="41" w16cid:durableId="1727487469">
    <w:abstractNumId w:val="67"/>
  </w:num>
  <w:num w:numId="42" w16cid:durableId="9651338">
    <w:abstractNumId w:val="39"/>
  </w:num>
  <w:num w:numId="43" w16cid:durableId="1402559693">
    <w:abstractNumId w:val="22"/>
  </w:num>
  <w:num w:numId="44" w16cid:durableId="854805517">
    <w:abstractNumId w:val="7"/>
  </w:num>
  <w:num w:numId="45" w16cid:durableId="658309825">
    <w:abstractNumId w:val="78"/>
  </w:num>
  <w:num w:numId="46" w16cid:durableId="748772647">
    <w:abstractNumId w:val="50"/>
  </w:num>
  <w:num w:numId="47" w16cid:durableId="705106184">
    <w:abstractNumId w:val="4"/>
  </w:num>
  <w:num w:numId="48" w16cid:durableId="1252472085">
    <w:abstractNumId w:val="73"/>
  </w:num>
  <w:num w:numId="49" w16cid:durableId="1329753725">
    <w:abstractNumId w:val="41"/>
  </w:num>
  <w:num w:numId="50" w16cid:durableId="938416488">
    <w:abstractNumId w:val="72"/>
  </w:num>
  <w:num w:numId="51" w16cid:durableId="478959097">
    <w:abstractNumId w:val="82"/>
  </w:num>
  <w:num w:numId="52" w16cid:durableId="1283151401">
    <w:abstractNumId w:val="29"/>
  </w:num>
  <w:num w:numId="53" w16cid:durableId="640615690">
    <w:abstractNumId w:val="80"/>
  </w:num>
  <w:num w:numId="54" w16cid:durableId="1349523936">
    <w:abstractNumId w:val="37"/>
  </w:num>
  <w:num w:numId="55" w16cid:durableId="1226375232">
    <w:abstractNumId w:val="27"/>
  </w:num>
  <w:num w:numId="56" w16cid:durableId="2013023695">
    <w:abstractNumId w:val="53"/>
  </w:num>
  <w:num w:numId="57" w16cid:durableId="1154101218">
    <w:abstractNumId w:val="71"/>
  </w:num>
  <w:num w:numId="58" w16cid:durableId="885680269">
    <w:abstractNumId w:val="0"/>
  </w:num>
  <w:num w:numId="59" w16cid:durableId="336074801">
    <w:abstractNumId w:val="57"/>
  </w:num>
  <w:num w:numId="60" w16cid:durableId="1667173444">
    <w:abstractNumId w:val="51"/>
  </w:num>
  <w:num w:numId="61" w16cid:durableId="2105222791">
    <w:abstractNumId w:val="23"/>
  </w:num>
  <w:num w:numId="62" w16cid:durableId="2063598356">
    <w:abstractNumId w:val="38"/>
  </w:num>
  <w:num w:numId="63" w16cid:durableId="10188339">
    <w:abstractNumId w:val="46"/>
  </w:num>
  <w:num w:numId="64" w16cid:durableId="43801201">
    <w:abstractNumId w:val="74"/>
  </w:num>
  <w:num w:numId="65" w16cid:durableId="2003317042">
    <w:abstractNumId w:val="10"/>
  </w:num>
  <w:num w:numId="66" w16cid:durableId="1075014158">
    <w:abstractNumId w:val="75"/>
  </w:num>
  <w:num w:numId="67" w16cid:durableId="1419449052">
    <w:abstractNumId w:val="68"/>
  </w:num>
  <w:num w:numId="68" w16cid:durableId="1044283075">
    <w:abstractNumId w:val="30"/>
  </w:num>
  <w:num w:numId="69" w16cid:durableId="891774168">
    <w:abstractNumId w:val="65"/>
  </w:num>
  <w:num w:numId="70" w16cid:durableId="601112067">
    <w:abstractNumId w:val="60"/>
  </w:num>
  <w:num w:numId="71" w16cid:durableId="1170097535">
    <w:abstractNumId w:val="44"/>
  </w:num>
  <w:num w:numId="72" w16cid:durableId="1747074702">
    <w:abstractNumId w:val="9"/>
  </w:num>
  <w:num w:numId="73" w16cid:durableId="623658283">
    <w:abstractNumId w:val="14"/>
  </w:num>
  <w:num w:numId="74" w16cid:durableId="1112551399">
    <w:abstractNumId w:val="34"/>
  </w:num>
  <w:num w:numId="75" w16cid:durableId="338587244">
    <w:abstractNumId w:val="69"/>
  </w:num>
  <w:num w:numId="76" w16cid:durableId="1186943285">
    <w:abstractNumId w:val="66"/>
  </w:num>
  <w:num w:numId="77" w16cid:durableId="95101467">
    <w:abstractNumId w:val="20"/>
  </w:num>
  <w:num w:numId="78" w16cid:durableId="2080592616">
    <w:abstractNumId w:val="58"/>
  </w:num>
  <w:num w:numId="79" w16cid:durableId="1420907863">
    <w:abstractNumId w:val="36"/>
  </w:num>
  <w:num w:numId="80" w16cid:durableId="1138229482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700619908">
    <w:abstractNumId w:val="3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191139703">
    <w:abstractNumId w:val="79"/>
  </w:num>
  <w:num w:numId="83" w16cid:durableId="728917865">
    <w:abstractNumId w:val="35"/>
  </w:num>
  <w:num w:numId="84" w16cid:durableId="736130715">
    <w:abstractNumId w:val="81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88"/>
    <w:rsid w:val="00001FC5"/>
    <w:rsid w:val="00002F56"/>
    <w:rsid w:val="000033F3"/>
    <w:rsid w:val="00003850"/>
    <w:rsid w:val="000054EA"/>
    <w:rsid w:val="00006383"/>
    <w:rsid w:val="000105BB"/>
    <w:rsid w:val="00012D63"/>
    <w:rsid w:val="00014D6E"/>
    <w:rsid w:val="000220AE"/>
    <w:rsid w:val="000264AD"/>
    <w:rsid w:val="0002744B"/>
    <w:rsid w:val="000318DF"/>
    <w:rsid w:val="00032AF2"/>
    <w:rsid w:val="00034C99"/>
    <w:rsid w:val="00035BCC"/>
    <w:rsid w:val="00041750"/>
    <w:rsid w:val="00044BB8"/>
    <w:rsid w:val="00047C0D"/>
    <w:rsid w:val="00047C47"/>
    <w:rsid w:val="00050BF7"/>
    <w:rsid w:val="00051A0F"/>
    <w:rsid w:val="00053E2D"/>
    <w:rsid w:val="00056A00"/>
    <w:rsid w:val="000600E6"/>
    <w:rsid w:val="00061A99"/>
    <w:rsid w:val="00065BEA"/>
    <w:rsid w:val="0007061A"/>
    <w:rsid w:val="00075652"/>
    <w:rsid w:val="00076A65"/>
    <w:rsid w:val="00082CE8"/>
    <w:rsid w:val="00086C18"/>
    <w:rsid w:val="00086D10"/>
    <w:rsid w:val="000975BB"/>
    <w:rsid w:val="000A04FB"/>
    <w:rsid w:val="000A19FE"/>
    <w:rsid w:val="000B0711"/>
    <w:rsid w:val="000B26F4"/>
    <w:rsid w:val="000B27EE"/>
    <w:rsid w:val="000B2F97"/>
    <w:rsid w:val="000B5030"/>
    <w:rsid w:val="000B7811"/>
    <w:rsid w:val="000C1555"/>
    <w:rsid w:val="000C36D2"/>
    <w:rsid w:val="000C3B21"/>
    <w:rsid w:val="000C662C"/>
    <w:rsid w:val="000C7CBF"/>
    <w:rsid w:val="000D2313"/>
    <w:rsid w:val="000E0A8E"/>
    <w:rsid w:val="000E14EC"/>
    <w:rsid w:val="000E438D"/>
    <w:rsid w:val="000E76C3"/>
    <w:rsid w:val="00103D62"/>
    <w:rsid w:val="001045A6"/>
    <w:rsid w:val="00110706"/>
    <w:rsid w:val="00112E4B"/>
    <w:rsid w:val="0011396B"/>
    <w:rsid w:val="00120652"/>
    <w:rsid w:val="00123472"/>
    <w:rsid w:val="001304F3"/>
    <w:rsid w:val="00132FFA"/>
    <w:rsid w:val="00133B05"/>
    <w:rsid w:val="001347DE"/>
    <w:rsid w:val="00141BD9"/>
    <w:rsid w:val="00142192"/>
    <w:rsid w:val="00146F17"/>
    <w:rsid w:val="00147799"/>
    <w:rsid w:val="00150648"/>
    <w:rsid w:val="00164CC1"/>
    <w:rsid w:val="001700E4"/>
    <w:rsid w:val="00171504"/>
    <w:rsid w:val="00173DE5"/>
    <w:rsid w:val="00174F32"/>
    <w:rsid w:val="0017727C"/>
    <w:rsid w:val="001775DE"/>
    <w:rsid w:val="00186C3C"/>
    <w:rsid w:val="001917F3"/>
    <w:rsid w:val="00191886"/>
    <w:rsid w:val="00192E70"/>
    <w:rsid w:val="001940DB"/>
    <w:rsid w:val="001A0A37"/>
    <w:rsid w:val="001A23D5"/>
    <w:rsid w:val="001A56F5"/>
    <w:rsid w:val="001A5D88"/>
    <w:rsid w:val="001B3F91"/>
    <w:rsid w:val="001B4E98"/>
    <w:rsid w:val="001B5195"/>
    <w:rsid w:val="001C20F6"/>
    <w:rsid w:val="001C2553"/>
    <w:rsid w:val="001C5E7B"/>
    <w:rsid w:val="001C7A90"/>
    <w:rsid w:val="001D0D4E"/>
    <w:rsid w:val="001D2330"/>
    <w:rsid w:val="001D3642"/>
    <w:rsid w:val="001D58F6"/>
    <w:rsid w:val="001D736D"/>
    <w:rsid w:val="001F094D"/>
    <w:rsid w:val="001F32DE"/>
    <w:rsid w:val="001F4087"/>
    <w:rsid w:val="0020007E"/>
    <w:rsid w:val="00202F3E"/>
    <w:rsid w:val="00203644"/>
    <w:rsid w:val="00203C14"/>
    <w:rsid w:val="0021177C"/>
    <w:rsid w:val="0021314F"/>
    <w:rsid w:val="002148E9"/>
    <w:rsid w:val="00220A42"/>
    <w:rsid w:val="002216C9"/>
    <w:rsid w:val="00224930"/>
    <w:rsid w:val="00224AF6"/>
    <w:rsid w:val="002278D8"/>
    <w:rsid w:val="00227D61"/>
    <w:rsid w:val="00233248"/>
    <w:rsid w:val="00234EAC"/>
    <w:rsid w:val="002356E9"/>
    <w:rsid w:val="00242495"/>
    <w:rsid w:val="002424A9"/>
    <w:rsid w:val="0025014D"/>
    <w:rsid w:val="0025023D"/>
    <w:rsid w:val="002502E9"/>
    <w:rsid w:val="002518F6"/>
    <w:rsid w:val="00254C31"/>
    <w:rsid w:val="00254EB5"/>
    <w:rsid w:val="00260963"/>
    <w:rsid w:val="00262D84"/>
    <w:rsid w:val="0026378A"/>
    <w:rsid w:val="00263FA2"/>
    <w:rsid w:val="002671E6"/>
    <w:rsid w:val="0026732C"/>
    <w:rsid w:val="002713A8"/>
    <w:rsid w:val="00286A81"/>
    <w:rsid w:val="00286B92"/>
    <w:rsid w:val="0028727A"/>
    <w:rsid w:val="0028748B"/>
    <w:rsid w:val="00290258"/>
    <w:rsid w:val="00294396"/>
    <w:rsid w:val="002A3C66"/>
    <w:rsid w:val="002A620B"/>
    <w:rsid w:val="002B1A64"/>
    <w:rsid w:val="002B21BD"/>
    <w:rsid w:val="002B268D"/>
    <w:rsid w:val="002B2D72"/>
    <w:rsid w:val="002B710E"/>
    <w:rsid w:val="002C0153"/>
    <w:rsid w:val="002C53E7"/>
    <w:rsid w:val="002D4438"/>
    <w:rsid w:val="002D5E10"/>
    <w:rsid w:val="002D68CA"/>
    <w:rsid w:val="002D715A"/>
    <w:rsid w:val="002E01CC"/>
    <w:rsid w:val="002E4D33"/>
    <w:rsid w:val="002E562B"/>
    <w:rsid w:val="002E5E8E"/>
    <w:rsid w:val="002E7BDB"/>
    <w:rsid w:val="002F0AC1"/>
    <w:rsid w:val="002F7F65"/>
    <w:rsid w:val="00306E92"/>
    <w:rsid w:val="003116DD"/>
    <w:rsid w:val="003119C5"/>
    <w:rsid w:val="0031211A"/>
    <w:rsid w:val="00312331"/>
    <w:rsid w:val="0031597F"/>
    <w:rsid w:val="00316FF3"/>
    <w:rsid w:val="0032222A"/>
    <w:rsid w:val="00322465"/>
    <w:rsid w:val="00323B26"/>
    <w:rsid w:val="003263DD"/>
    <w:rsid w:val="00336A78"/>
    <w:rsid w:val="00340BE2"/>
    <w:rsid w:val="00343B47"/>
    <w:rsid w:val="00345D84"/>
    <w:rsid w:val="00346F6B"/>
    <w:rsid w:val="00347300"/>
    <w:rsid w:val="003500E6"/>
    <w:rsid w:val="00350F80"/>
    <w:rsid w:val="00352498"/>
    <w:rsid w:val="0035315B"/>
    <w:rsid w:val="003573AB"/>
    <w:rsid w:val="00361C74"/>
    <w:rsid w:val="003632C2"/>
    <w:rsid w:val="00366687"/>
    <w:rsid w:val="003676C6"/>
    <w:rsid w:val="00367829"/>
    <w:rsid w:val="00367B49"/>
    <w:rsid w:val="00370F1C"/>
    <w:rsid w:val="00381003"/>
    <w:rsid w:val="00383530"/>
    <w:rsid w:val="0038413D"/>
    <w:rsid w:val="00384856"/>
    <w:rsid w:val="00385951"/>
    <w:rsid w:val="0038696E"/>
    <w:rsid w:val="00387559"/>
    <w:rsid w:val="00395ABC"/>
    <w:rsid w:val="0039741F"/>
    <w:rsid w:val="003A0433"/>
    <w:rsid w:val="003A08D3"/>
    <w:rsid w:val="003A1387"/>
    <w:rsid w:val="003A28F4"/>
    <w:rsid w:val="003A3761"/>
    <w:rsid w:val="003B04B4"/>
    <w:rsid w:val="003B1280"/>
    <w:rsid w:val="003B7060"/>
    <w:rsid w:val="003B770D"/>
    <w:rsid w:val="003B77F3"/>
    <w:rsid w:val="003C49CD"/>
    <w:rsid w:val="003C6D24"/>
    <w:rsid w:val="003C7B9A"/>
    <w:rsid w:val="003C7D50"/>
    <w:rsid w:val="003D32EF"/>
    <w:rsid w:val="003D6661"/>
    <w:rsid w:val="003D70D5"/>
    <w:rsid w:val="003E0870"/>
    <w:rsid w:val="003E2E1E"/>
    <w:rsid w:val="003E42A1"/>
    <w:rsid w:val="003E4E01"/>
    <w:rsid w:val="003E54EF"/>
    <w:rsid w:val="003E55EC"/>
    <w:rsid w:val="003F0068"/>
    <w:rsid w:val="003F65DF"/>
    <w:rsid w:val="003F7466"/>
    <w:rsid w:val="003F7BD1"/>
    <w:rsid w:val="0040083E"/>
    <w:rsid w:val="00407A33"/>
    <w:rsid w:val="004108EE"/>
    <w:rsid w:val="00414FC8"/>
    <w:rsid w:val="00417C83"/>
    <w:rsid w:val="00422237"/>
    <w:rsid w:val="004223CB"/>
    <w:rsid w:val="00422B6E"/>
    <w:rsid w:val="004313BA"/>
    <w:rsid w:val="00433973"/>
    <w:rsid w:val="00435314"/>
    <w:rsid w:val="00436725"/>
    <w:rsid w:val="004369E9"/>
    <w:rsid w:val="00446566"/>
    <w:rsid w:val="00446690"/>
    <w:rsid w:val="00446CE0"/>
    <w:rsid w:val="00447EA9"/>
    <w:rsid w:val="00450DA4"/>
    <w:rsid w:val="00454D92"/>
    <w:rsid w:val="00456057"/>
    <w:rsid w:val="004564FD"/>
    <w:rsid w:val="00456CBF"/>
    <w:rsid w:val="004607C3"/>
    <w:rsid w:val="00461FE5"/>
    <w:rsid w:val="0047385A"/>
    <w:rsid w:val="0047650F"/>
    <w:rsid w:val="00476DBD"/>
    <w:rsid w:val="004775F5"/>
    <w:rsid w:val="00481482"/>
    <w:rsid w:val="0048556A"/>
    <w:rsid w:val="00490202"/>
    <w:rsid w:val="0049035A"/>
    <w:rsid w:val="0049103A"/>
    <w:rsid w:val="0049330A"/>
    <w:rsid w:val="00496E65"/>
    <w:rsid w:val="004A03C1"/>
    <w:rsid w:val="004A3CC5"/>
    <w:rsid w:val="004A761F"/>
    <w:rsid w:val="004B7936"/>
    <w:rsid w:val="004C0746"/>
    <w:rsid w:val="004C11D3"/>
    <w:rsid w:val="004C3816"/>
    <w:rsid w:val="004C57B2"/>
    <w:rsid w:val="004C63E0"/>
    <w:rsid w:val="004C67B6"/>
    <w:rsid w:val="004C7D3F"/>
    <w:rsid w:val="004D25F7"/>
    <w:rsid w:val="004D6470"/>
    <w:rsid w:val="004E0CC1"/>
    <w:rsid w:val="004E1464"/>
    <w:rsid w:val="004E28C7"/>
    <w:rsid w:val="004E3C7F"/>
    <w:rsid w:val="004E4609"/>
    <w:rsid w:val="004E5C69"/>
    <w:rsid w:val="004F3DF3"/>
    <w:rsid w:val="004F5786"/>
    <w:rsid w:val="004F6F8E"/>
    <w:rsid w:val="00511108"/>
    <w:rsid w:val="00515144"/>
    <w:rsid w:val="00520DF1"/>
    <w:rsid w:val="00520F4B"/>
    <w:rsid w:val="005240D8"/>
    <w:rsid w:val="005255F5"/>
    <w:rsid w:val="0052592B"/>
    <w:rsid w:val="0052646F"/>
    <w:rsid w:val="0052674F"/>
    <w:rsid w:val="00527748"/>
    <w:rsid w:val="00530A03"/>
    <w:rsid w:val="005311DA"/>
    <w:rsid w:val="005338D6"/>
    <w:rsid w:val="00533C28"/>
    <w:rsid w:val="005344E4"/>
    <w:rsid w:val="00534DCB"/>
    <w:rsid w:val="00536238"/>
    <w:rsid w:val="005365A1"/>
    <w:rsid w:val="00537F6C"/>
    <w:rsid w:val="0054076B"/>
    <w:rsid w:val="005408F3"/>
    <w:rsid w:val="00543C43"/>
    <w:rsid w:val="00545EB6"/>
    <w:rsid w:val="005501B3"/>
    <w:rsid w:val="00551CAD"/>
    <w:rsid w:val="005539E4"/>
    <w:rsid w:val="00553D6F"/>
    <w:rsid w:val="005567B2"/>
    <w:rsid w:val="00557E4F"/>
    <w:rsid w:val="005609A3"/>
    <w:rsid w:val="0056529E"/>
    <w:rsid w:val="00565D4E"/>
    <w:rsid w:val="00573831"/>
    <w:rsid w:val="005810BB"/>
    <w:rsid w:val="00581A08"/>
    <w:rsid w:val="00581F1B"/>
    <w:rsid w:val="00595AC4"/>
    <w:rsid w:val="005A21C7"/>
    <w:rsid w:val="005A60F0"/>
    <w:rsid w:val="005A7A3D"/>
    <w:rsid w:val="005B15C7"/>
    <w:rsid w:val="005B30DA"/>
    <w:rsid w:val="005B6F47"/>
    <w:rsid w:val="005C1B07"/>
    <w:rsid w:val="005C3D55"/>
    <w:rsid w:val="005C5EE2"/>
    <w:rsid w:val="005C748D"/>
    <w:rsid w:val="005D0247"/>
    <w:rsid w:val="005D07B7"/>
    <w:rsid w:val="005D2248"/>
    <w:rsid w:val="005E2753"/>
    <w:rsid w:val="005E5650"/>
    <w:rsid w:val="005E5E08"/>
    <w:rsid w:val="005F2F72"/>
    <w:rsid w:val="005F6D8A"/>
    <w:rsid w:val="005F7EB5"/>
    <w:rsid w:val="006003C0"/>
    <w:rsid w:val="00603F06"/>
    <w:rsid w:val="00603F12"/>
    <w:rsid w:val="00605063"/>
    <w:rsid w:val="00606E33"/>
    <w:rsid w:val="00610227"/>
    <w:rsid w:val="006115A6"/>
    <w:rsid w:val="00612F99"/>
    <w:rsid w:val="0062056E"/>
    <w:rsid w:val="006217F8"/>
    <w:rsid w:val="00622296"/>
    <w:rsid w:val="006247E1"/>
    <w:rsid w:val="00625355"/>
    <w:rsid w:val="00627C9B"/>
    <w:rsid w:val="00632541"/>
    <w:rsid w:val="00635B4B"/>
    <w:rsid w:val="00643739"/>
    <w:rsid w:val="0064570B"/>
    <w:rsid w:val="00646649"/>
    <w:rsid w:val="00647231"/>
    <w:rsid w:val="0065593D"/>
    <w:rsid w:val="00664B5A"/>
    <w:rsid w:val="00666ADB"/>
    <w:rsid w:val="00670137"/>
    <w:rsid w:val="0067120B"/>
    <w:rsid w:val="00674DEB"/>
    <w:rsid w:val="00681192"/>
    <w:rsid w:val="006819B4"/>
    <w:rsid w:val="00681F3C"/>
    <w:rsid w:val="00682198"/>
    <w:rsid w:val="00684A6D"/>
    <w:rsid w:val="00684AB8"/>
    <w:rsid w:val="00685B63"/>
    <w:rsid w:val="006926A4"/>
    <w:rsid w:val="0069281E"/>
    <w:rsid w:val="006970BB"/>
    <w:rsid w:val="006A2088"/>
    <w:rsid w:val="006B2CE9"/>
    <w:rsid w:val="006B3581"/>
    <w:rsid w:val="006B6355"/>
    <w:rsid w:val="006B6E5F"/>
    <w:rsid w:val="006C0096"/>
    <w:rsid w:val="006C2B32"/>
    <w:rsid w:val="006C2EEC"/>
    <w:rsid w:val="006C53A7"/>
    <w:rsid w:val="006C7728"/>
    <w:rsid w:val="006D1EED"/>
    <w:rsid w:val="006D3E47"/>
    <w:rsid w:val="006D74B7"/>
    <w:rsid w:val="006D776B"/>
    <w:rsid w:val="006E29B0"/>
    <w:rsid w:val="006E41CB"/>
    <w:rsid w:val="006E5947"/>
    <w:rsid w:val="006E59BE"/>
    <w:rsid w:val="006E701C"/>
    <w:rsid w:val="006E7623"/>
    <w:rsid w:val="006F5561"/>
    <w:rsid w:val="006F77C3"/>
    <w:rsid w:val="007113FA"/>
    <w:rsid w:val="00712C20"/>
    <w:rsid w:val="00713C79"/>
    <w:rsid w:val="0072163D"/>
    <w:rsid w:val="007226FB"/>
    <w:rsid w:val="00725603"/>
    <w:rsid w:val="00730832"/>
    <w:rsid w:val="00731956"/>
    <w:rsid w:val="00731A4E"/>
    <w:rsid w:val="00733D40"/>
    <w:rsid w:val="007470D5"/>
    <w:rsid w:val="0074739C"/>
    <w:rsid w:val="00750064"/>
    <w:rsid w:val="00750404"/>
    <w:rsid w:val="00754DF4"/>
    <w:rsid w:val="00756552"/>
    <w:rsid w:val="00761EC4"/>
    <w:rsid w:val="0076446E"/>
    <w:rsid w:val="007701EC"/>
    <w:rsid w:val="00774C6D"/>
    <w:rsid w:val="007751E3"/>
    <w:rsid w:val="007760C3"/>
    <w:rsid w:val="007836A3"/>
    <w:rsid w:val="00785FBB"/>
    <w:rsid w:val="00786E27"/>
    <w:rsid w:val="00787FD8"/>
    <w:rsid w:val="007A12FF"/>
    <w:rsid w:val="007A73E8"/>
    <w:rsid w:val="007B0A84"/>
    <w:rsid w:val="007B65A9"/>
    <w:rsid w:val="007B7873"/>
    <w:rsid w:val="007C0A38"/>
    <w:rsid w:val="007C531C"/>
    <w:rsid w:val="007C5CA2"/>
    <w:rsid w:val="007C6E8F"/>
    <w:rsid w:val="007D5576"/>
    <w:rsid w:val="007D5E21"/>
    <w:rsid w:val="007E0189"/>
    <w:rsid w:val="007E120A"/>
    <w:rsid w:val="007E260F"/>
    <w:rsid w:val="007E3648"/>
    <w:rsid w:val="007E3D16"/>
    <w:rsid w:val="007E6DE5"/>
    <w:rsid w:val="007F25BE"/>
    <w:rsid w:val="007F44B5"/>
    <w:rsid w:val="007F49DD"/>
    <w:rsid w:val="00800419"/>
    <w:rsid w:val="00800512"/>
    <w:rsid w:val="00805A70"/>
    <w:rsid w:val="00811E09"/>
    <w:rsid w:val="0081372D"/>
    <w:rsid w:val="00814F54"/>
    <w:rsid w:val="0082353E"/>
    <w:rsid w:val="008255A6"/>
    <w:rsid w:val="00826AA0"/>
    <w:rsid w:val="00830169"/>
    <w:rsid w:val="008316DF"/>
    <w:rsid w:val="00833BFB"/>
    <w:rsid w:val="00834368"/>
    <w:rsid w:val="008358D0"/>
    <w:rsid w:val="0083642B"/>
    <w:rsid w:val="00841937"/>
    <w:rsid w:val="0084308C"/>
    <w:rsid w:val="008457DA"/>
    <w:rsid w:val="008459DE"/>
    <w:rsid w:val="00850054"/>
    <w:rsid w:val="008564C0"/>
    <w:rsid w:val="00857E58"/>
    <w:rsid w:val="00862AAB"/>
    <w:rsid w:val="008649C2"/>
    <w:rsid w:val="008652A9"/>
    <w:rsid w:val="00872EED"/>
    <w:rsid w:val="00880E58"/>
    <w:rsid w:val="00881580"/>
    <w:rsid w:val="00883B32"/>
    <w:rsid w:val="008848D6"/>
    <w:rsid w:val="00885E56"/>
    <w:rsid w:val="00892985"/>
    <w:rsid w:val="00894000"/>
    <w:rsid w:val="0089443A"/>
    <w:rsid w:val="008946B8"/>
    <w:rsid w:val="008A00E6"/>
    <w:rsid w:val="008B10C9"/>
    <w:rsid w:val="008B1110"/>
    <w:rsid w:val="008B39D4"/>
    <w:rsid w:val="008B3EFE"/>
    <w:rsid w:val="008C02C0"/>
    <w:rsid w:val="008C17C4"/>
    <w:rsid w:val="008C4E5E"/>
    <w:rsid w:val="008C72AD"/>
    <w:rsid w:val="008C7520"/>
    <w:rsid w:val="008D3C9D"/>
    <w:rsid w:val="008D43CD"/>
    <w:rsid w:val="008D4F64"/>
    <w:rsid w:val="008E1076"/>
    <w:rsid w:val="008E24B7"/>
    <w:rsid w:val="008E2DCB"/>
    <w:rsid w:val="008E3163"/>
    <w:rsid w:val="008E3620"/>
    <w:rsid w:val="008E5C60"/>
    <w:rsid w:val="008E6CD8"/>
    <w:rsid w:val="008F005F"/>
    <w:rsid w:val="008F024D"/>
    <w:rsid w:val="008F62D4"/>
    <w:rsid w:val="0090288C"/>
    <w:rsid w:val="00903ACE"/>
    <w:rsid w:val="009040FF"/>
    <w:rsid w:val="009069F1"/>
    <w:rsid w:val="00906BC8"/>
    <w:rsid w:val="00910205"/>
    <w:rsid w:val="00910BBE"/>
    <w:rsid w:val="00911C23"/>
    <w:rsid w:val="00911C8C"/>
    <w:rsid w:val="00912856"/>
    <w:rsid w:val="00915040"/>
    <w:rsid w:val="00916407"/>
    <w:rsid w:val="00921717"/>
    <w:rsid w:val="00922128"/>
    <w:rsid w:val="009221BB"/>
    <w:rsid w:val="00922ADC"/>
    <w:rsid w:val="00922CBC"/>
    <w:rsid w:val="00925654"/>
    <w:rsid w:val="00927137"/>
    <w:rsid w:val="00932298"/>
    <w:rsid w:val="00934246"/>
    <w:rsid w:val="00936F3C"/>
    <w:rsid w:val="00937275"/>
    <w:rsid w:val="0094294C"/>
    <w:rsid w:val="00946223"/>
    <w:rsid w:val="00946A01"/>
    <w:rsid w:val="00946F40"/>
    <w:rsid w:val="0095261B"/>
    <w:rsid w:val="009532A0"/>
    <w:rsid w:val="00955B20"/>
    <w:rsid w:val="0096004E"/>
    <w:rsid w:val="00967B30"/>
    <w:rsid w:val="00976B79"/>
    <w:rsid w:val="009819C5"/>
    <w:rsid w:val="00981A7D"/>
    <w:rsid w:val="00987092"/>
    <w:rsid w:val="009926D9"/>
    <w:rsid w:val="009968A3"/>
    <w:rsid w:val="00997ED5"/>
    <w:rsid w:val="009A115A"/>
    <w:rsid w:val="009A2765"/>
    <w:rsid w:val="009B566F"/>
    <w:rsid w:val="009B5B21"/>
    <w:rsid w:val="009C18A9"/>
    <w:rsid w:val="009C2F43"/>
    <w:rsid w:val="009C45B3"/>
    <w:rsid w:val="009C68CE"/>
    <w:rsid w:val="009D6377"/>
    <w:rsid w:val="009E1513"/>
    <w:rsid w:val="009E7AFA"/>
    <w:rsid w:val="009F0D78"/>
    <w:rsid w:val="009F5D48"/>
    <w:rsid w:val="009F5F38"/>
    <w:rsid w:val="009F6997"/>
    <w:rsid w:val="00A0065D"/>
    <w:rsid w:val="00A063B4"/>
    <w:rsid w:val="00A101C7"/>
    <w:rsid w:val="00A15464"/>
    <w:rsid w:val="00A1719A"/>
    <w:rsid w:val="00A177F7"/>
    <w:rsid w:val="00A17D77"/>
    <w:rsid w:val="00A25B82"/>
    <w:rsid w:val="00A25B89"/>
    <w:rsid w:val="00A3146B"/>
    <w:rsid w:val="00A33277"/>
    <w:rsid w:val="00A350D3"/>
    <w:rsid w:val="00A35FAD"/>
    <w:rsid w:val="00A365B3"/>
    <w:rsid w:val="00A41663"/>
    <w:rsid w:val="00A418AD"/>
    <w:rsid w:val="00A41D86"/>
    <w:rsid w:val="00A43004"/>
    <w:rsid w:val="00A43119"/>
    <w:rsid w:val="00A44020"/>
    <w:rsid w:val="00A46929"/>
    <w:rsid w:val="00A47DB6"/>
    <w:rsid w:val="00A5132F"/>
    <w:rsid w:val="00A5293C"/>
    <w:rsid w:val="00A53C6C"/>
    <w:rsid w:val="00A561DE"/>
    <w:rsid w:val="00A57B37"/>
    <w:rsid w:val="00A6170E"/>
    <w:rsid w:val="00A61D91"/>
    <w:rsid w:val="00A70735"/>
    <w:rsid w:val="00A70951"/>
    <w:rsid w:val="00A72CCD"/>
    <w:rsid w:val="00A73DEE"/>
    <w:rsid w:val="00A741BE"/>
    <w:rsid w:val="00A7447E"/>
    <w:rsid w:val="00A76580"/>
    <w:rsid w:val="00A77CA4"/>
    <w:rsid w:val="00A80AC4"/>
    <w:rsid w:val="00A828C4"/>
    <w:rsid w:val="00A83641"/>
    <w:rsid w:val="00A9333D"/>
    <w:rsid w:val="00A963B0"/>
    <w:rsid w:val="00AA0408"/>
    <w:rsid w:val="00AB0501"/>
    <w:rsid w:val="00AB0DA2"/>
    <w:rsid w:val="00AB27B1"/>
    <w:rsid w:val="00AB2A42"/>
    <w:rsid w:val="00AB2EA7"/>
    <w:rsid w:val="00AB3703"/>
    <w:rsid w:val="00AB3CB5"/>
    <w:rsid w:val="00AB4269"/>
    <w:rsid w:val="00AB5389"/>
    <w:rsid w:val="00AC47EC"/>
    <w:rsid w:val="00AC5A1D"/>
    <w:rsid w:val="00AC5BFD"/>
    <w:rsid w:val="00AC7A8C"/>
    <w:rsid w:val="00AD22B3"/>
    <w:rsid w:val="00AD4F47"/>
    <w:rsid w:val="00AD772B"/>
    <w:rsid w:val="00AE3AEC"/>
    <w:rsid w:val="00AF0018"/>
    <w:rsid w:val="00AF0622"/>
    <w:rsid w:val="00AF13F0"/>
    <w:rsid w:val="00AF1789"/>
    <w:rsid w:val="00AF71EB"/>
    <w:rsid w:val="00AF7647"/>
    <w:rsid w:val="00AF7811"/>
    <w:rsid w:val="00B07059"/>
    <w:rsid w:val="00B07B07"/>
    <w:rsid w:val="00B11429"/>
    <w:rsid w:val="00B1596A"/>
    <w:rsid w:val="00B20494"/>
    <w:rsid w:val="00B20D8A"/>
    <w:rsid w:val="00B23F90"/>
    <w:rsid w:val="00B2560F"/>
    <w:rsid w:val="00B27DE1"/>
    <w:rsid w:val="00B30D46"/>
    <w:rsid w:val="00B33243"/>
    <w:rsid w:val="00B33686"/>
    <w:rsid w:val="00B33BB5"/>
    <w:rsid w:val="00B33D93"/>
    <w:rsid w:val="00B355B3"/>
    <w:rsid w:val="00B35D08"/>
    <w:rsid w:val="00B40789"/>
    <w:rsid w:val="00B4153A"/>
    <w:rsid w:val="00B42046"/>
    <w:rsid w:val="00B44F82"/>
    <w:rsid w:val="00B45F24"/>
    <w:rsid w:val="00B50A37"/>
    <w:rsid w:val="00B539B7"/>
    <w:rsid w:val="00B540C6"/>
    <w:rsid w:val="00B54263"/>
    <w:rsid w:val="00B561E1"/>
    <w:rsid w:val="00B61C3F"/>
    <w:rsid w:val="00B62FD1"/>
    <w:rsid w:val="00B73C87"/>
    <w:rsid w:val="00B84A47"/>
    <w:rsid w:val="00B851B9"/>
    <w:rsid w:val="00B87901"/>
    <w:rsid w:val="00B9506B"/>
    <w:rsid w:val="00B9666D"/>
    <w:rsid w:val="00BA1AEF"/>
    <w:rsid w:val="00BA27D4"/>
    <w:rsid w:val="00BA6626"/>
    <w:rsid w:val="00BB0BC9"/>
    <w:rsid w:val="00BB100E"/>
    <w:rsid w:val="00BB2D03"/>
    <w:rsid w:val="00BB3B25"/>
    <w:rsid w:val="00BC1398"/>
    <w:rsid w:val="00BC36A3"/>
    <w:rsid w:val="00BC477F"/>
    <w:rsid w:val="00BC48FC"/>
    <w:rsid w:val="00BC4C43"/>
    <w:rsid w:val="00BD0599"/>
    <w:rsid w:val="00BD3905"/>
    <w:rsid w:val="00BD3E09"/>
    <w:rsid w:val="00BE0ED4"/>
    <w:rsid w:val="00BE379B"/>
    <w:rsid w:val="00BE6FB1"/>
    <w:rsid w:val="00BF2FE6"/>
    <w:rsid w:val="00BF3504"/>
    <w:rsid w:val="00BF3677"/>
    <w:rsid w:val="00BF6665"/>
    <w:rsid w:val="00C0054E"/>
    <w:rsid w:val="00C01C3A"/>
    <w:rsid w:val="00C11E6A"/>
    <w:rsid w:val="00C15066"/>
    <w:rsid w:val="00C21B9A"/>
    <w:rsid w:val="00C25429"/>
    <w:rsid w:val="00C3010F"/>
    <w:rsid w:val="00C32C34"/>
    <w:rsid w:val="00C349B8"/>
    <w:rsid w:val="00C40C14"/>
    <w:rsid w:val="00C41FA9"/>
    <w:rsid w:val="00C42ED8"/>
    <w:rsid w:val="00C4326B"/>
    <w:rsid w:val="00C44E17"/>
    <w:rsid w:val="00C45D3D"/>
    <w:rsid w:val="00C4685C"/>
    <w:rsid w:val="00C5019A"/>
    <w:rsid w:val="00C51E70"/>
    <w:rsid w:val="00C520AA"/>
    <w:rsid w:val="00C56874"/>
    <w:rsid w:val="00C56C16"/>
    <w:rsid w:val="00C634D4"/>
    <w:rsid w:val="00C64131"/>
    <w:rsid w:val="00C64475"/>
    <w:rsid w:val="00C649E7"/>
    <w:rsid w:val="00C718E5"/>
    <w:rsid w:val="00C83CFA"/>
    <w:rsid w:val="00C84D42"/>
    <w:rsid w:val="00C85471"/>
    <w:rsid w:val="00C8799A"/>
    <w:rsid w:val="00C916A5"/>
    <w:rsid w:val="00C95F3F"/>
    <w:rsid w:val="00C96932"/>
    <w:rsid w:val="00C97E71"/>
    <w:rsid w:val="00CA39E0"/>
    <w:rsid w:val="00CA4634"/>
    <w:rsid w:val="00CB211F"/>
    <w:rsid w:val="00CB2CE4"/>
    <w:rsid w:val="00CB6E5C"/>
    <w:rsid w:val="00CB7341"/>
    <w:rsid w:val="00CB7C2E"/>
    <w:rsid w:val="00CC0814"/>
    <w:rsid w:val="00CC35CE"/>
    <w:rsid w:val="00CC444A"/>
    <w:rsid w:val="00CC478B"/>
    <w:rsid w:val="00CC5835"/>
    <w:rsid w:val="00CC5D5E"/>
    <w:rsid w:val="00CD19C4"/>
    <w:rsid w:val="00CD3916"/>
    <w:rsid w:val="00CD4BB5"/>
    <w:rsid w:val="00CD6952"/>
    <w:rsid w:val="00CD6974"/>
    <w:rsid w:val="00CE19DB"/>
    <w:rsid w:val="00CE2B87"/>
    <w:rsid w:val="00D00C57"/>
    <w:rsid w:val="00D0380E"/>
    <w:rsid w:val="00D06D3C"/>
    <w:rsid w:val="00D111BE"/>
    <w:rsid w:val="00D11737"/>
    <w:rsid w:val="00D12642"/>
    <w:rsid w:val="00D12763"/>
    <w:rsid w:val="00D2024A"/>
    <w:rsid w:val="00D27F3E"/>
    <w:rsid w:val="00D30F61"/>
    <w:rsid w:val="00D3116C"/>
    <w:rsid w:val="00D36C0E"/>
    <w:rsid w:val="00D3706D"/>
    <w:rsid w:val="00D463D5"/>
    <w:rsid w:val="00D50612"/>
    <w:rsid w:val="00D52429"/>
    <w:rsid w:val="00D53266"/>
    <w:rsid w:val="00D54888"/>
    <w:rsid w:val="00D55489"/>
    <w:rsid w:val="00D607A5"/>
    <w:rsid w:val="00D608B0"/>
    <w:rsid w:val="00D60C3D"/>
    <w:rsid w:val="00D61786"/>
    <w:rsid w:val="00D631C5"/>
    <w:rsid w:val="00D71674"/>
    <w:rsid w:val="00D87A82"/>
    <w:rsid w:val="00D9006B"/>
    <w:rsid w:val="00DA0CC9"/>
    <w:rsid w:val="00DA1FA6"/>
    <w:rsid w:val="00DA6DDA"/>
    <w:rsid w:val="00DA76B7"/>
    <w:rsid w:val="00DB2AB5"/>
    <w:rsid w:val="00DB5010"/>
    <w:rsid w:val="00DB6120"/>
    <w:rsid w:val="00DC2DA2"/>
    <w:rsid w:val="00DC4B25"/>
    <w:rsid w:val="00DC694D"/>
    <w:rsid w:val="00DC7C23"/>
    <w:rsid w:val="00DD265D"/>
    <w:rsid w:val="00DD5FF0"/>
    <w:rsid w:val="00DE2692"/>
    <w:rsid w:val="00DE468E"/>
    <w:rsid w:val="00DE5395"/>
    <w:rsid w:val="00DF00FB"/>
    <w:rsid w:val="00DF1948"/>
    <w:rsid w:val="00DF1EB7"/>
    <w:rsid w:val="00DF3EC0"/>
    <w:rsid w:val="00DF420D"/>
    <w:rsid w:val="00E02FA6"/>
    <w:rsid w:val="00E02FB4"/>
    <w:rsid w:val="00E03B2A"/>
    <w:rsid w:val="00E04C24"/>
    <w:rsid w:val="00E063B0"/>
    <w:rsid w:val="00E06647"/>
    <w:rsid w:val="00E0699F"/>
    <w:rsid w:val="00E10D8E"/>
    <w:rsid w:val="00E11CAA"/>
    <w:rsid w:val="00E12964"/>
    <w:rsid w:val="00E138C5"/>
    <w:rsid w:val="00E166DA"/>
    <w:rsid w:val="00E20675"/>
    <w:rsid w:val="00E220D7"/>
    <w:rsid w:val="00E22D27"/>
    <w:rsid w:val="00E23A6C"/>
    <w:rsid w:val="00E25CF5"/>
    <w:rsid w:val="00E26FA5"/>
    <w:rsid w:val="00E30F4B"/>
    <w:rsid w:val="00E3232A"/>
    <w:rsid w:val="00E35051"/>
    <w:rsid w:val="00E473FB"/>
    <w:rsid w:val="00E53F24"/>
    <w:rsid w:val="00E56000"/>
    <w:rsid w:val="00E61F32"/>
    <w:rsid w:val="00E63856"/>
    <w:rsid w:val="00E704EB"/>
    <w:rsid w:val="00E70500"/>
    <w:rsid w:val="00E71874"/>
    <w:rsid w:val="00E73948"/>
    <w:rsid w:val="00E73CD7"/>
    <w:rsid w:val="00E7474B"/>
    <w:rsid w:val="00E760A0"/>
    <w:rsid w:val="00E81023"/>
    <w:rsid w:val="00E8146B"/>
    <w:rsid w:val="00E82E3A"/>
    <w:rsid w:val="00E91C0E"/>
    <w:rsid w:val="00E94D37"/>
    <w:rsid w:val="00EA1BEE"/>
    <w:rsid w:val="00EA3A4F"/>
    <w:rsid w:val="00EB104A"/>
    <w:rsid w:val="00EC3C7F"/>
    <w:rsid w:val="00EC4F3D"/>
    <w:rsid w:val="00EC6A63"/>
    <w:rsid w:val="00EC75D4"/>
    <w:rsid w:val="00ED0A54"/>
    <w:rsid w:val="00ED17E9"/>
    <w:rsid w:val="00EE0C21"/>
    <w:rsid w:val="00EE7C58"/>
    <w:rsid w:val="00EF24F1"/>
    <w:rsid w:val="00EF6269"/>
    <w:rsid w:val="00EF6E75"/>
    <w:rsid w:val="00F03612"/>
    <w:rsid w:val="00F0501E"/>
    <w:rsid w:val="00F07E40"/>
    <w:rsid w:val="00F10211"/>
    <w:rsid w:val="00F13B7A"/>
    <w:rsid w:val="00F13C1B"/>
    <w:rsid w:val="00F20056"/>
    <w:rsid w:val="00F21B68"/>
    <w:rsid w:val="00F22ED2"/>
    <w:rsid w:val="00F23D46"/>
    <w:rsid w:val="00F25239"/>
    <w:rsid w:val="00F2587C"/>
    <w:rsid w:val="00F25DB7"/>
    <w:rsid w:val="00F25EB6"/>
    <w:rsid w:val="00F27C3D"/>
    <w:rsid w:val="00F300A1"/>
    <w:rsid w:val="00F31458"/>
    <w:rsid w:val="00F3238E"/>
    <w:rsid w:val="00F3381C"/>
    <w:rsid w:val="00F33C74"/>
    <w:rsid w:val="00F36288"/>
    <w:rsid w:val="00F40044"/>
    <w:rsid w:val="00F402EA"/>
    <w:rsid w:val="00F403FE"/>
    <w:rsid w:val="00F40BC8"/>
    <w:rsid w:val="00F42656"/>
    <w:rsid w:val="00F46357"/>
    <w:rsid w:val="00F47B00"/>
    <w:rsid w:val="00F50979"/>
    <w:rsid w:val="00F54B48"/>
    <w:rsid w:val="00F60235"/>
    <w:rsid w:val="00F63A8A"/>
    <w:rsid w:val="00F656E2"/>
    <w:rsid w:val="00F71746"/>
    <w:rsid w:val="00F72983"/>
    <w:rsid w:val="00F72DAA"/>
    <w:rsid w:val="00F7715E"/>
    <w:rsid w:val="00F817B0"/>
    <w:rsid w:val="00F84679"/>
    <w:rsid w:val="00F84764"/>
    <w:rsid w:val="00F949FF"/>
    <w:rsid w:val="00F95E3D"/>
    <w:rsid w:val="00F96986"/>
    <w:rsid w:val="00FA04BF"/>
    <w:rsid w:val="00FA2C3A"/>
    <w:rsid w:val="00FA3E14"/>
    <w:rsid w:val="00FA4762"/>
    <w:rsid w:val="00FA7251"/>
    <w:rsid w:val="00FB209E"/>
    <w:rsid w:val="00FB366B"/>
    <w:rsid w:val="00FB3EA4"/>
    <w:rsid w:val="00FB5095"/>
    <w:rsid w:val="00FB5235"/>
    <w:rsid w:val="00FB5743"/>
    <w:rsid w:val="00FB6E8C"/>
    <w:rsid w:val="00FB7598"/>
    <w:rsid w:val="00FC20D2"/>
    <w:rsid w:val="00FD0166"/>
    <w:rsid w:val="00FD1246"/>
    <w:rsid w:val="00FD1B4A"/>
    <w:rsid w:val="00FD1F6E"/>
    <w:rsid w:val="00FD3E26"/>
    <w:rsid w:val="00FD5DA6"/>
    <w:rsid w:val="00FD5FAC"/>
    <w:rsid w:val="00FE547F"/>
    <w:rsid w:val="00FE6C09"/>
    <w:rsid w:val="00FF086A"/>
    <w:rsid w:val="00FF38E8"/>
    <w:rsid w:val="00FF4114"/>
    <w:rsid w:val="00FF4626"/>
    <w:rsid w:val="00FF4D1C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74CA72"/>
  <w15:chartTrackingRefBased/>
  <w15:docId w15:val="{836D9608-89EC-44F3-85F8-79071223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65BEA"/>
    <w:pPr>
      <w:spacing w:after="0" w:line="264" w:lineRule="auto"/>
    </w:pPr>
    <w:rPr>
      <w:rFonts w:ascii="Arial" w:eastAsia="Arial" w:hAnsi="Arial" w:cs="Times New Roman"/>
      <w:color w:val="3A5BA7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27137"/>
    <w:pPr>
      <w:keepNext/>
      <w:keepLines/>
      <w:pageBreakBefore/>
      <w:numPr>
        <w:numId w:val="4"/>
      </w:numPr>
      <w:spacing w:before="240"/>
      <w:ind w:left="431" w:hanging="431"/>
      <w:outlineLvl w:val="0"/>
    </w:pPr>
    <w:rPr>
      <w:rFonts w:eastAsia="Times New Roman" w:cs="Arial"/>
      <w:b/>
      <w:caps/>
      <w:sz w:val="32"/>
      <w:szCs w:val="32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paragraph" w:styleId="Kop2">
    <w:name w:val="heading 2"/>
    <w:basedOn w:val="Heading21"/>
    <w:next w:val="Standaard"/>
    <w:link w:val="Kop2Char"/>
    <w:uiPriority w:val="1"/>
    <w:unhideWhenUsed/>
    <w:qFormat/>
    <w:rsid w:val="00FA4762"/>
    <w:pPr>
      <w:numPr>
        <w:ilvl w:val="1"/>
        <w:numId w:val="4"/>
      </w:numPr>
    </w:pPr>
    <w:rPr>
      <w:sz w:val="24"/>
    </w:rPr>
  </w:style>
  <w:style w:type="paragraph" w:styleId="Kop3">
    <w:name w:val="heading 3"/>
    <w:basedOn w:val="Geenafstand"/>
    <w:next w:val="Standaard"/>
    <w:link w:val="Kop3Char"/>
    <w:uiPriority w:val="1"/>
    <w:qFormat/>
    <w:rsid w:val="00FA4762"/>
    <w:pPr>
      <w:keepNext/>
      <w:numPr>
        <w:ilvl w:val="2"/>
        <w:numId w:val="4"/>
      </w:numPr>
      <w:outlineLvl w:val="2"/>
    </w:pPr>
    <w:rPr>
      <w:rFonts w:asciiTheme="majorHAnsi" w:eastAsia="Times New Roman" w:hAnsiTheme="majorHAnsi" w:cs="Times New Roman"/>
      <w:b/>
      <w:bCs/>
      <w:sz w:val="20"/>
      <w:szCs w:val="26"/>
      <w:lang w:val="en-US" w:eastAsia="nl-NL"/>
    </w:rPr>
  </w:style>
  <w:style w:type="paragraph" w:styleId="Kop4">
    <w:name w:val="heading 4"/>
    <w:basedOn w:val="Standaard"/>
    <w:next w:val="Standaard"/>
    <w:link w:val="Kop4Char"/>
    <w:uiPriority w:val="1"/>
    <w:qFormat/>
    <w:rsid w:val="00142192"/>
    <w:pPr>
      <w:keepNext/>
      <w:numPr>
        <w:ilvl w:val="3"/>
        <w:numId w:val="4"/>
      </w:numPr>
      <w:spacing w:line="240" w:lineRule="auto"/>
      <w:outlineLvl w:val="3"/>
    </w:pPr>
    <w:rPr>
      <w:rFonts w:ascii="Calibri" w:eastAsia="Times New Roman" w:hAnsi="Calibri"/>
      <w:b/>
      <w:bCs/>
      <w:i/>
      <w:szCs w:val="28"/>
      <w:lang w:eastAsia="nl-NL"/>
    </w:rPr>
  </w:style>
  <w:style w:type="paragraph" w:styleId="Kop5">
    <w:name w:val="heading 5"/>
    <w:basedOn w:val="Standaard"/>
    <w:next w:val="Standaard"/>
    <w:link w:val="Kop5Char"/>
    <w:uiPriority w:val="1"/>
    <w:qFormat/>
    <w:rsid w:val="00F403FE"/>
    <w:pPr>
      <w:keepNext/>
      <w:numPr>
        <w:ilvl w:val="4"/>
        <w:numId w:val="4"/>
      </w:numPr>
      <w:spacing w:line="240" w:lineRule="auto"/>
      <w:outlineLvl w:val="4"/>
    </w:pPr>
    <w:rPr>
      <w:rFonts w:ascii="Calibri" w:eastAsia="Times New Roman" w:hAnsi="Calibri"/>
      <w:b/>
      <w:bCs/>
      <w:i/>
      <w:iCs/>
      <w:noProof/>
      <w:lang w:eastAsia="nl-NL"/>
    </w:rPr>
  </w:style>
  <w:style w:type="paragraph" w:styleId="Kop6">
    <w:name w:val="heading 6"/>
    <w:basedOn w:val="Standaard"/>
    <w:next w:val="Standaard"/>
    <w:link w:val="Kop6Char"/>
    <w:uiPriority w:val="1"/>
    <w:unhideWhenUsed/>
    <w:qFormat/>
    <w:rsid w:val="00142192"/>
    <w:pPr>
      <w:keepNext/>
      <w:keepLines/>
      <w:numPr>
        <w:ilvl w:val="5"/>
        <w:numId w:val="4"/>
      </w:numPr>
      <w:spacing w:before="40"/>
      <w:outlineLvl w:val="5"/>
    </w:pPr>
    <w:rPr>
      <w:rFonts w:eastAsia="Times New Roman"/>
      <w:i/>
      <w:iCs/>
      <w:color w:val="005972"/>
      <w:lang w:eastAsia="nl-N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42192"/>
    <w:pPr>
      <w:keepNext/>
      <w:keepLines/>
      <w:numPr>
        <w:ilvl w:val="6"/>
        <w:numId w:val="4"/>
      </w:numPr>
      <w:spacing w:before="40"/>
      <w:outlineLvl w:val="6"/>
    </w:pPr>
    <w:rPr>
      <w:rFonts w:eastAsia="Times New Roman"/>
      <w:i/>
      <w:iCs/>
      <w:color w:val="404040"/>
      <w:lang w:eastAsia="nl-N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42192"/>
    <w:pPr>
      <w:keepNext/>
      <w:keepLines/>
      <w:numPr>
        <w:ilvl w:val="7"/>
        <w:numId w:val="4"/>
      </w:numPr>
      <w:spacing w:before="40"/>
      <w:outlineLvl w:val="7"/>
    </w:pPr>
    <w:rPr>
      <w:rFonts w:eastAsia="Times New Roman"/>
      <w:color w:val="404040"/>
      <w:lang w:eastAsia="nl-N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42192"/>
    <w:pPr>
      <w:keepNext/>
      <w:keepLines/>
      <w:numPr>
        <w:ilvl w:val="8"/>
        <w:numId w:val="4"/>
      </w:numPr>
      <w:spacing w:before="40"/>
      <w:outlineLvl w:val="8"/>
    </w:pPr>
    <w:rPr>
      <w:rFonts w:eastAsia="Times New Roman"/>
      <w:i/>
      <w:iCs/>
      <w:color w:val="40404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11">
    <w:name w:val="Heading 11"/>
    <w:basedOn w:val="Standaard"/>
    <w:next w:val="Standaard"/>
    <w:uiPriority w:val="1"/>
    <w:rsid w:val="00142192"/>
    <w:pPr>
      <w:keepNext/>
      <w:pageBreakBefore/>
      <w:spacing w:line="240" w:lineRule="auto"/>
      <w:outlineLvl w:val="0"/>
    </w:pPr>
    <w:rPr>
      <w:rFonts w:eastAsia="Times New Roman" w:cs="Arial"/>
      <w:b/>
      <w:caps/>
      <w:sz w:val="32"/>
      <w:szCs w:val="32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paragraph" w:customStyle="1" w:styleId="Heading21">
    <w:name w:val="Heading 21"/>
    <w:basedOn w:val="Standaard"/>
    <w:next w:val="Standaard"/>
    <w:uiPriority w:val="1"/>
    <w:rsid w:val="00142192"/>
    <w:pPr>
      <w:spacing w:line="240" w:lineRule="auto"/>
      <w:outlineLvl w:val="1"/>
    </w:pPr>
    <w:rPr>
      <w:rFonts w:eastAsia="Times New Roman" w:cs="Arial"/>
      <w:caps/>
      <w:color w:val="CF007F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1"/>
    <w:rsid w:val="00FA4762"/>
    <w:rPr>
      <w:rFonts w:asciiTheme="majorHAnsi" w:eastAsia="Times New Roman" w:hAnsiTheme="majorHAnsi" w:cs="Times New Roman"/>
      <w:b/>
      <w:bCs/>
      <w:sz w:val="20"/>
      <w:szCs w:val="26"/>
      <w:lang w:val="en-US" w:eastAsia="nl-NL"/>
    </w:rPr>
  </w:style>
  <w:style w:type="character" w:customStyle="1" w:styleId="Kop4Char">
    <w:name w:val="Kop 4 Char"/>
    <w:basedOn w:val="Standaardalinea-lettertype"/>
    <w:link w:val="Kop4"/>
    <w:uiPriority w:val="1"/>
    <w:rsid w:val="00142192"/>
    <w:rPr>
      <w:rFonts w:ascii="Calibri" w:eastAsia="Times New Roman" w:hAnsi="Calibri" w:cs="Times New Roman"/>
      <w:b/>
      <w:bCs/>
      <w:i/>
      <w:color w:val="3A5BA7"/>
      <w:sz w:val="20"/>
      <w:szCs w:val="28"/>
      <w:lang w:val="en-US" w:eastAsia="nl-NL"/>
    </w:rPr>
  </w:style>
  <w:style w:type="character" w:customStyle="1" w:styleId="Kop5Char">
    <w:name w:val="Kop 5 Char"/>
    <w:basedOn w:val="Standaardalinea-lettertype"/>
    <w:link w:val="Kop5"/>
    <w:uiPriority w:val="1"/>
    <w:rsid w:val="00F403FE"/>
    <w:rPr>
      <w:rFonts w:ascii="Calibri" w:eastAsia="Times New Roman" w:hAnsi="Calibri" w:cs="Times New Roman"/>
      <w:b/>
      <w:bCs/>
      <w:i/>
      <w:iCs/>
      <w:noProof/>
      <w:color w:val="3A5BA7"/>
      <w:sz w:val="20"/>
      <w:szCs w:val="20"/>
      <w:lang w:val="en-US" w:eastAsia="nl-NL"/>
    </w:rPr>
  </w:style>
  <w:style w:type="paragraph" w:customStyle="1" w:styleId="Heading71">
    <w:name w:val="Heading 71"/>
    <w:basedOn w:val="Standaard"/>
    <w:next w:val="Standaard"/>
    <w:uiPriority w:val="9"/>
    <w:semiHidden/>
    <w:unhideWhenUsed/>
    <w:qFormat/>
    <w:rsid w:val="00142192"/>
    <w:pPr>
      <w:keepNext/>
      <w:keepLines/>
      <w:spacing w:before="200" w:line="240" w:lineRule="auto"/>
      <w:ind w:left="1296" w:hanging="1296"/>
      <w:outlineLvl w:val="6"/>
    </w:pPr>
    <w:rPr>
      <w:rFonts w:eastAsia="Times New Roman"/>
      <w:i/>
      <w:iCs/>
      <w:color w:val="404040"/>
      <w:lang w:eastAsia="nl-NL"/>
    </w:rPr>
  </w:style>
  <w:style w:type="paragraph" w:customStyle="1" w:styleId="Heading81">
    <w:name w:val="Heading 81"/>
    <w:basedOn w:val="Standaard"/>
    <w:next w:val="Standaard"/>
    <w:uiPriority w:val="9"/>
    <w:semiHidden/>
    <w:unhideWhenUsed/>
    <w:qFormat/>
    <w:rsid w:val="00142192"/>
    <w:pPr>
      <w:keepNext/>
      <w:keepLines/>
      <w:spacing w:before="200" w:line="240" w:lineRule="auto"/>
      <w:ind w:left="1440" w:hanging="1440"/>
      <w:outlineLvl w:val="7"/>
    </w:pPr>
    <w:rPr>
      <w:rFonts w:eastAsia="Times New Roman"/>
      <w:color w:val="404040"/>
      <w:lang w:eastAsia="nl-NL"/>
    </w:rPr>
  </w:style>
  <w:style w:type="paragraph" w:customStyle="1" w:styleId="Heading91">
    <w:name w:val="Heading 91"/>
    <w:basedOn w:val="Standaard"/>
    <w:next w:val="Standaard"/>
    <w:uiPriority w:val="9"/>
    <w:semiHidden/>
    <w:unhideWhenUsed/>
    <w:qFormat/>
    <w:rsid w:val="00142192"/>
    <w:pPr>
      <w:keepNext/>
      <w:keepLines/>
      <w:spacing w:before="200" w:line="240" w:lineRule="auto"/>
      <w:ind w:left="1584" w:hanging="1584"/>
      <w:outlineLvl w:val="8"/>
    </w:pPr>
    <w:rPr>
      <w:rFonts w:eastAsia="Times New Roman"/>
      <w:i/>
      <w:iCs/>
      <w:color w:val="404040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927137"/>
    <w:rPr>
      <w:rFonts w:ascii="Arial" w:eastAsia="Times New Roman" w:hAnsi="Arial" w:cs="Arial"/>
      <w:b/>
      <w:caps/>
      <w:color w:val="3A5BA7"/>
      <w:sz w:val="32"/>
      <w:szCs w:val="32"/>
      <w:lang w:val="en-US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character" w:customStyle="1" w:styleId="Kop2Char">
    <w:name w:val="Kop 2 Char"/>
    <w:basedOn w:val="Standaardalinea-lettertype"/>
    <w:link w:val="Kop2"/>
    <w:uiPriority w:val="1"/>
    <w:rsid w:val="00FA4762"/>
    <w:rPr>
      <w:rFonts w:ascii="Arial" w:eastAsia="Times New Roman" w:hAnsi="Arial" w:cs="Arial"/>
      <w:caps/>
      <w:color w:val="CF007F"/>
      <w:sz w:val="24"/>
      <w:szCs w:val="26"/>
      <w:lang w:val="en-US"/>
    </w:rPr>
  </w:style>
  <w:style w:type="character" w:customStyle="1" w:styleId="Kop6Char">
    <w:name w:val="Kop 6 Char"/>
    <w:basedOn w:val="Standaardalinea-lettertype"/>
    <w:link w:val="Kop6"/>
    <w:uiPriority w:val="1"/>
    <w:rsid w:val="00142192"/>
    <w:rPr>
      <w:rFonts w:ascii="Arial" w:eastAsia="Times New Roman" w:hAnsi="Arial" w:cs="Times New Roman"/>
      <w:i/>
      <w:iCs/>
      <w:color w:val="005972"/>
      <w:sz w:val="20"/>
      <w:szCs w:val="20"/>
      <w:lang w:val="en-US"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42192"/>
    <w:rPr>
      <w:rFonts w:ascii="Arial" w:eastAsia="Times New Roman" w:hAnsi="Arial" w:cs="Times New Roman"/>
      <w:i/>
      <w:iCs/>
      <w:color w:val="404040"/>
      <w:sz w:val="20"/>
      <w:szCs w:val="20"/>
      <w:lang w:val="en-US"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42192"/>
    <w:rPr>
      <w:rFonts w:ascii="Arial" w:eastAsia="Times New Roman" w:hAnsi="Arial" w:cs="Times New Roman"/>
      <w:color w:val="404040"/>
      <w:sz w:val="20"/>
      <w:szCs w:val="20"/>
      <w:lang w:val="en-US"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42192"/>
    <w:rPr>
      <w:rFonts w:ascii="Arial" w:eastAsia="Times New Roman" w:hAnsi="Arial" w:cs="Times New Roman"/>
      <w:i/>
      <w:iCs/>
      <w:color w:val="404040"/>
      <w:sz w:val="20"/>
      <w:szCs w:val="20"/>
      <w:lang w:val="en-US" w:eastAsia="nl-NL"/>
    </w:rPr>
  </w:style>
  <w:style w:type="paragraph" w:customStyle="1" w:styleId="Title1">
    <w:name w:val="Title1"/>
    <w:basedOn w:val="Standaard"/>
    <w:next w:val="Standaard"/>
    <w:uiPriority w:val="10"/>
    <w:rsid w:val="00142192"/>
    <w:pPr>
      <w:contextualSpacing/>
    </w:pPr>
    <w:rPr>
      <w:rFonts w:eastAsia="Times New Roman"/>
      <w:b/>
      <w:caps/>
      <w:kern w:val="28"/>
      <w:sz w:val="56"/>
      <w:szCs w:val="56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character" w:customStyle="1" w:styleId="TitelChar">
    <w:name w:val="Titel Char"/>
    <w:basedOn w:val="Standaardalinea-lettertype"/>
    <w:link w:val="Titel"/>
    <w:uiPriority w:val="10"/>
    <w:rsid w:val="005365A1"/>
    <w:rPr>
      <w:rFonts w:ascii="Arial" w:eastAsia="Times New Roman" w:hAnsi="Arial" w:cs="Times New Roman"/>
      <w:b/>
      <w:caps/>
      <w:color w:val="3A5BA7"/>
      <w:kern w:val="28"/>
      <w:sz w:val="48"/>
      <w:szCs w:val="48"/>
      <w:lang w:val="en-US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paragraph" w:customStyle="1" w:styleId="Subtitle1">
    <w:name w:val="Subtitle1"/>
    <w:basedOn w:val="Standaard"/>
    <w:next w:val="Standaard"/>
    <w:uiPriority w:val="11"/>
    <w:rsid w:val="00142192"/>
    <w:pPr>
      <w:numPr>
        <w:ilvl w:val="1"/>
      </w:numPr>
      <w:jc w:val="center"/>
    </w:pPr>
    <w:rPr>
      <w:rFonts w:eastAsia="Times New Roman"/>
      <w:caps/>
      <w:color w:val="CF007F"/>
      <w:spacing w:val="15"/>
      <w:sz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A4762"/>
    <w:rPr>
      <w:rFonts w:ascii="Arial" w:eastAsia="Times New Roman" w:hAnsi="Arial" w:cs="Times New Roman"/>
      <w:caps/>
      <w:color w:val="CF007F"/>
      <w:spacing w:val="15"/>
      <w:sz w:val="24"/>
      <w:szCs w:val="20"/>
      <w:lang w:val="en-US"/>
    </w:rPr>
  </w:style>
  <w:style w:type="character" w:customStyle="1" w:styleId="SubtleEmphasis1">
    <w:name w:val="Subtle Emphasis1"/>
    <w:basedOn w:val="Standaardalinea-lettertype"/>
    <w:uiPriority w:val="19"/>
    <w:rsid w:val="00142192"/>
    <w:rPr>
      <w:i/>
      <w:iCs/>
      <w:color w:val="3A5BA7"/>
    </w:rPr>
  </w:style>
  <w:style w:type="character" w:styleId="Nadruk">
    <w:name w:val="Emphasis"/>
    <w:basedOn w:val="Standaardalinea-lettertype"/>
    <w:uiPriority w:val="20"/>
    <w:rsid w:val="00142192"/>
    <w:rPr>
      <w:i/>
      <w:iCs/>
    </w:rPr>
  </w:style>
  <w:style w:type="character" w:styleId="Zwaar">
    <w:name w:val="Strong"/>
    <w:basedOn w:val="Standaardalinea-lettertype"/>
    <w:uiPriority w:val="22"/>
    <w:rsid w:val="00142192"/>
    <w:rPr>
      <w:b/>
      <w:bCs/>
    </w:rPr>
  </w:style>
  <w:style w:type="paragraph" w:customStyle="1" w:styleId="Header1">
    <w:name w:val="Header1"/>
    <w:basedOn w:val="Standaard"/>
    <w:next w:val="Koptekst"/>
    <w:link w:val="HeaderChar"/>
    <w:uiPriority w:val="99"/>
    <w:unhideWhenUsed/>
    <w:rsid w:val="0014219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Standaardalinea-lettertype"/>
    <w:link w:val="Header1"/>
    <w:uiPriority w:val="99"/>
    <w:rsid w:val="00142192"/>
    <w:rPr>
      <w:color w:val="3A5BA7"/>
      <w:sz w:val="20"/>
      <w:lang w:val="en-US"/>
    </w:rPr>
  </w:style>
  <w:style w:type="paragraph" w:customStyle="1" w:styleId="Footer1">
    <w:name w:val="Footer1"/>
    <w:basedOn w:val="Standaard"/>
    <w:next w:val="Voettekst"/>
    <w:link w:val="FooterChar"/>
    <w:uiPriority w:val="99"/>
    <w:unhideWhenUsed/>
    <w:rsid w:val="0014219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Standaardalinea-lettertype"/>
    <w:link w:val="Footer1"/>
    <w:uiPriority w:val="99"/>
    <w:rsid w:val="00142192"/>
    <w:rPr>
      <w:color w:val="3A5BA7"/>
      <w:sz w:val="20"/>
      <w:lang w:val="en-US"/>
    </w:rPr>
  </w:style>
  <w:style w:type="table" w:styleId="Tabelraster">
    <w:name w:val="Table Grid"/>
    <w:basedOn w:val="Standaardtabel"/>
    <w:uiPriority w:val="59"/>
    <w:rsid w:val="0014219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next w:val="Geenafstand"/>
    <w:link w:val="NoSpacingChar"/>
    <w:uiPriority w:val="1"/>
    <w:rsid w:val="00142192"/>
    <w:pPr>
      <w:spacing w:after="0" w:line="240" w:lineRule="auto"/>
    </w:pPr>
    <w:rPr>
      <w:rFonts w:eastAsia="Times New Roman" w:cs="Tahoma"/>
      <w:sz w:val="20"/>
      <w:szCs w:val="20"/>
      <w:lang w:eastAsia="nl-NL"/>
    </w:rPr>
  </w:style>
  <w:style w:type="character" w:customStyle="1" w:styleId="NoSpacingChar">
    <w:name w:val="No Spacing Char"/>
    <w:basedOn w:val="Standaardalinea-lettertype"/>
    <w:link w:val="NoSpacing1"/>
    <w:uiPriority w:val="1"/>
    <w:rsid w:val="00142192"/>
    <w:rPr>
      <w:rFonts w:eastAsia="Times New Roman" w:cs="Tahoma"/>
      <w:sz w:val="20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42192"/>
    <w:rPr>
      <w:color w:val="808080"/>
    </w:rPr>
  </w:style>
  <w:style w:type="paragraph" w:customStyle="1" w:styleId="NormalWeb1">
    <w:name w:val="Normal (Web)1"/>
    <w:basedOn w:val="Standaard"/>
    <w:next w:val="Normaalweb"/>
    <w:uiPriority w:val="99"/>
    <w:semiHidden/>
    <w:unhideWhenUsed/>
    <w:rsid w:val="001421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nl-NL"/>
    </w:rPr>
  </w:style>
  <w:style w:type="paragraph" w:customStyle="1" w:styleId="ListParagraph1">
    <w:name w:val="List Paragraph1"/>
    <w:basedOn w:val="Standaard"/>
    <w:next w:val="Lijstalinea"/>
    <w:uiPriority w:val="34"/>
    <w:qFormat/>
    <w:rsid w:val="00142192"/>
    <w:pPr>
      <w:ind w:left="720"/>
      <w:contextualSpacing/>
    </w:pPr>
  </w:style>
  <w:style w:type="paragraph" w:customStyle="1" w:styleId="TableBody">
    <w:name w:val="TableBody"/>
    <w:aliases w:val="tb"/>
    <w:basedOn w:val="Standaard"/>
    <w:link w:val="TableBodyChar"/>
    <w:rsid w:val="00142192"/>
    <w:pPr>
      <w:jc w:val="center"/>
    </w:pPr>
    <w:rPr>
      <w:sz w:val="18"/>
    </w:rPr>
  </w:style>
  <w:style w:type="paragraph" w:customStyle="1" w:styleId="Caption1">
    <w:name w:val="Caption1"/>
    <w:basedOn w:val="Standaard"/>
    <w:next w:val="Standaard"/>
    <w:uiPriority w:val="35"/>
    <w:unhideWhenUsed/>
    <w:qFormat/>
    <w:rsid w:val="00142192"/>
    <w:pPr>
      <w:spacing w:after="200" w:line="240" w:lineRule="auto"/>
    </w:pPr>
    <w:rPr>
      <w:i/>
      <w:iCs/>
      <w:color w:val="000000"/>
      <w:sz w:val="18"/>
      <w:szCs w:val="18"/>
    </w:rPr>
  </w:style>
  <w:style w:type="character" w:customStyle="1" w:styleId="TableBodyChar">
    <w:name w:val="TableBody Char"/>
    <w:aliases w:val="tb Char"/>
    <w:basedOn w:val="Standaardalinea-lettertype"/>
    <w:link w:val="TableBody"/>
    <w:rsid w:val="00142192"/>
    <w:rPr>
      <w:rFonts w:ascii="Arial" w:hAnsi="Arial"/>
      <w:color w:val="3A5BA7"/>
      <w:sz w:val="18"/>
      <w:lang w:val="en-US"/>
    </w:rPr>
  </w:style>
  <w:style w:type="table" w:customStyle="1" w:styleId="TableGridLight1">
    <w:name w:val="Table Grid Light1"/>
    <w:basedOn w:val="Standaardtabel"/>
    <w:next w:val="Tabelrasterlicht"/>
    <w:uiPriority w:val="40"/>
    <w:rsid w:val="00142192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paragraph">
    <w:name w:val="paragraph"/>
    <w:basedOn w:val="Standaard"/>
    <w:uiPriority w:val="99"/>
    <w:rsid w:val="001421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Standaardalinea-lettertype"/>
    <w:rsid w:val="00142192"/>
  </w:style>
  <w:style w:type="paragraph" w:customStyle="1" w:styleId="msonormal0">
    <w:name w:val="msonormal"/>
    <w:basedOn w:val="Standaard"/>
    <w:uiPriority w:val="99"/>
    <w:semiHidden/>
    <w:rsid w:val="001421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nl-NL"/>
    </w:rPr>
  </w:style>
  <w:style w:type="paragraph" w:customStyle="1" w:styleId="CommentText1">
    <w:name w:val="Comment Text1"/>
    <w:basedOn w:val="Standaard"/>
    <w:next w:val="Tekstopmerking"/>
    <w:link w:val="CommentTextChar"/>
    <w:uiPriority w:val="99"/>
    <w:semiHidden/>
    <w:unhideWhenUsed/>
    <w:rsid w:val="00142192"/>
    <w:pPr>
      <w:spacing w:line="240" w:lineRule="auto"/>
    </w:pPr>
  </w:style>
  <w:style w:type="character" w:customStyle="1" w:styleId="CommentTextChar">
    <w:name w:val="Comment Text Char"/>
    <w:basedOn w:val="Standaardalinea-lettertype"/>
    <w:link w:val="CommentText1"/>
    <w:uiPriority w:val="99"/>
    <w:semiHidden/>
    <w:rsid w:val="00142192"/>
    <w:rPr>
      <w:color w:val="3A5BA7"/>
      <w:sz w:val="20"/>
      <w:szCs w:val="20"/>
      <w:lang w:val="en-US"/>
    </w:rPr>
  </w:style>
  <w:style w:type="paragraph" w:customStyle="1" w:styleId="CommentSubject1">
    <w:name w:val="Comment Subject1"/>
    <w:basedOn w:val="Tekstopmerking"/>
    <w:next w:val="Tekstopmerking"/>
    <w:uiPriority w:val="99"/>
    <w:semiHidden/>
    <w:unhideWhenUsed/>
    <w:rsid w:val="00142192"/>
    <w:rPr>
      <w:b/>
      <w:bCs/>
    </w:rPr>
  </w:style>
  <w:style w:type="character" w:customStyle="1" w:styleId="OnderwerpvanopmerkingChar">
    <w:name w:val="Onderwerp van opmerking Char"/>
    <w:basedOn w:val="CommentTextChar"/>
    <w:link w:val="Onderwerpvanopmerking"/>
    <w:uiPriority w:val="99"/>
    <w:semiHidden/>
    <w:rsid w:val="00142192"/>
    <w:rPr>
      <w:b/>
      <w:bCs/>
      <w:color w:val="3A5BA7"/>
      <w:sz w:val="20"/>
      <w:szCs w:val="20"/>
      <w:lang w:val="en-US"/>
    </w:rPr>
  </w:style>
  <w:style w:type="paragraph" w:customStyle="1" w:styleId="BalloonText1">
    <w:name w:val="Balloon Text1"/>
    <w:basedOn w:val="Standaard"/>
    <w:next w:val="Ballontekst"/>
    <w:link w:val="BalloonTextChar"/>
    <w:uiPriority w:val="99"/>
    <w:semiHidden/>
    <w:unhideWhenUsed/>
    <w:rsid w:val="001421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Standaardalinea-lettertype"/>
    <w:link w:val="BalloonText1"/>
    <w:uiPriority w:val="99"/>
    <w:semiHidden/>
    <w:rsid w:val="00142192"/>
    <w:rPr>
      <w:rFonts w:ascii="Segoe UI" w:hAnsi="Segoe UI" w:cs="Segoe UI"/>
      <w:color w:val="3A5BA7"/>
      <w:sz w:val="18"/>
      <w:szCs w:val="18"/>
      <w:lang w:val="en-US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42192"/>
    <w:rPr>
      <w:sz w:val="16"/>
      <w:szCs w:val="16"/>
    </w:rPr>
  </w:style>
  <w:style w:type="paragraph" w:customStyle="1" w:styleId="Subtitle2">
    <w:name w:val="Subtitle 2"/>
    <w:basedOn w:val="Standaard"/>
    <w:next w:val="Standaard"/>
    <w:link w:val="Subtitle2Char"/>
    <w:rsid w:val="005365A1"/>
    <w:pPr>
      <w:jc w:val="center"/>
    </w:pPr>
    <w:rPr>
      <w:caps/>
      <w:color w:val="CC0099"/>
      <w:sz w:val="28"/>
    </w:rPr>
  </w:style>
  <w:style w:type="paragraph" w:customStyle="1" w:styleId="Tablebody0">
    <w:name w:val="Tablebody"/>
    <w:basedOn w:val="Standaard"/>
    <w:link w:val="TablebodyChar0"/>
    <w:qFormat/>
    <w:rsid w:val="00142192"/>
    <w:rPr>
      <w:rFonts w:eastAsia="Times New Roman" w:cs="Arial"/>
      <w:sz w:val="18"/>
      <w:lang w:eastAsia="nl-NL"/>
    </w:rPr>
  </w:style>
  <w:style w:type="character" w:customStyle="1" w:styleId="Subtitle2Char">
    <w:name w:val="Subtitle 2 Char"/>
    <w:basedOn w:val="Kop2Char"/>
    <w:link w:val="Subtitle2"/>
    <w:rsid w:val="005365A1"/>
    <w:rPr>
      <w:rFonts w:ascii="Arial" w:eastAsia="Arial" w:hAnsi="Arial" w:cs="Times New Roman"/>
      <w:caps/>
      <w:color w:val="CC0099"/>
      <w:sz w:val="28"/>
      <w:szCs w:val="20"/>
      <w:lang w:val="en-US"/>
    </w:rPr>
  </w:style>
  <w:style w:type="character" w:customStyle="1" w:styleId="TablebodyChar0">
    <w:name w:val="Tablebody Char"/>
    <w:basedOn w:val="Standaardalinea-lettertype"/>
    <w:link w:val="Tablebody0"/>
    <w:rsid w:val="00142192"/>
    <w:rPr>
      <w:rFonts w:ascii="Arial" w:eastAsia="Times New Roman" w:hAnsi="Arial" w:cs="Arial"/>
      <w:color w:val="3A5BA7"/>
      <w:sz w:val="18"/>
      <w:szCs w:val="20"/>
      <w:lang w:val="en-US" w:eastAsia="nl-NL"/>
    </w:rPr>
  </w:style>
  <w:style w:type="paragraph" w:customStyle="1" w:styleId="FootnoteText1">
    <w:name w:val="Footnote Text1"/>
    <w:basedOn w:val="Standaard"/>
    <w:next w:val="Voetnoottekst"/>
    <w:link w:val="FootnoteTextChar"/>
    <w:uiPriority w:val="99"/>
    <w:semiHidden/>
    <w:unhideWhenUsed/>
    <w:rsid w:val="00142192"/>
    <w:pPr>
      <w:spacing w:line="240" w:lineRule="auto"/>
    </w:pPr>
  </w:style>
  <w:style w:type="character" w:customStyle="1" w:styleId="FootnoteTextChar">
    <w:name w:val="Footnote Text Char"/>
    <w:basedOn w:val="Standaardalinea-lettertype"/>
    <w:link w:val="FootnoteText1"/>
    <w:uiPriority w:val="99"/>
    <w:semiHidden/>
    <w:rsid w:val="00142192"/>
    <w:rPr>
      <w:color w:val="3A5BA7"/>
      <w:sz w:val="20"/>
      <w:szCs w:val="20"/>
      <w:lang w:val="en-US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142192"/>
    <w:rPr>
      <w:vertAlign w:val="superscript"/>
    </w:rPr>
  </w:style>
  <w:style w:type="paragraph" w:customStyle="1" w:styleId="Revision1">
    <w:name w:val="Revision1"/>
    <w:next w:val="Revisie"/>
    <w:hidden/>
    <w:uiPriority w:val="99"/>
    <w:semiHidden/>
    <w:rsid w:val="00142192"/>
    <w:pPr>
      <w:spacing w:after="0" w:line="240" w:lineRule="auto"/>
    </w:pPr>
    <w:rPr>
      <w:color w:val="3A5BA7"/>
      <w:sz w:val="20"/>
      <w:lang w:val="en-US"/>
    </w:rPr>
  </w:style>
  <w:style w:type="table" w:customStyle="1" w:styleId="ListTable6Colorful-Accent61">
    <w:name w:val="List Table 6 Colorful - Accent 61"/>
    <w:basedOn w:val="Standaardtabel"/>
    <w:next w:val="Lijsttabel6kleurrijk-Accent6"/>
    <w:uiPriority w:val="51"/>
    <w:rsid w:val="00142192"/>
    <w:pPr>
      <w:spacing w:after="0" w:line="240" w:lineRule="auto"/>
    </w:pPr>
    <w:rPr>
      <w:color w:val="0087AB"/>
    </w:rPr>
    <w:tblPr>
      <w:tblStyleRowBandSize w:val="1"/>
      <w:tblStyleColBandSize w:val="1"/>
      <w:tblBorders>
        <w:top w:val="single" w:sz="4" w:space="0" w:color="00B5E5"/>
        <w:bottom w:val="single" w:sz="4" w:space="0" w:color="00B5E5"/>
      </w:tblBorders>
    </w:tblPr>
    <w:tblStylePr w:type="firstRow">
      <w:rPr>
        <w:b/>
        <w:bCs/>
      </w:rPr>
      <w:tblPr/>
      <w:tcPr>
        <w:tcBorders>
          <w:bottom w:val="single" w:sz="4" w:space="0" w:color="00B5E5"/>
        </w:tcBorders>
      </w:tcPr>
    </w:tblStylePr>
    <w:tblStylePr w:type="lastRow">
      <w:rPr>
        <w:b/>
        <w:bCs/>
      </w:rPr>
      <w:tblPr/>
      <w:tcPr>
        <w:tcBorders>
          <w:top w:val="double" w:sz="4" w:space="0" w:color="00B5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/>
      </w:tcPr>
    </w:tblStylePr>
    <w:tblStylePr w:type="band1Horz">
      <w:tblPr/>
      <w:tcPr>
        <w:shd w:val="clear" w:color="auto" w:fill="C6F3FF"/>
      </w:tcPr>
    </w:tblStylePr>
  </w:style>
  <w:style w:type="table" w:customStyle="1" w:styleId="ListTable2-Accent61">
    <w:name w:val="List Table 2 - Accent 61"/>
    <w:basedOn w:val="Standaardtabel"/>
    <w:next w:val="Lijsttabel2-Accent6"/>
    <w:uiPriority w:val="47"/>
    <w:rsid w:val="00142192"/>
    <w:pPr>
      <w:spacing w:after="0" w:line="240" w:lineRule="auto"/>
    </w:pPr>
    <w:tblPr>
      <w:tblStyleRowBandSize w:val="1"/>
      <w:tblStyleColBandSize w:val="1"/>
      <w:tblBorders>
        <w:top w:val="single" w:sz="4" w:space="0" w:color="56DBFF"/>
        <w:bottom w:val="single" w:sz="4" w:space="0" w:color="56DBFF"/>
        <w:insideH w:val="single" w:sz="4" w:space="0" w:color="56DB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/>
      </w:tcPr>
    </w:tblStylePr>
    <w:tblStylePr w:type="band1Horz">
      <w:tblPr/>
      <w:tcPr>
        <w:shd w:val="clear" w:color="auto" w:fill="C6F3FF"/>
      </w:tcPr>
    </w:tblStylePr>
  </w:style>
  <w:style w:type="paragraph" w:customStyle="1" w:styleId="EndnoteText1">
    <w:name w:val="Endnote Text1"/>
    <w:basedOn w:val="Standaard"/>
    <w:next w:val="Eindnoottekst"/>
    <w:link w:val="EndnoteTextChar"/>
    <w:uiPriority w:val="99"/>
    <w:semiHidden/>
    <w:unhideWhenUsed/>
    <w:rsid w:val="00142192"/>
    <w:pPr>
      <w:spacing w:line="240" w:lineRule="auto"/>
    </w:pPr>
  </w:style>
  <w:style w:type="character" w:customStyle="1" w:styleId="EndnoteTextChar">
    <w:name w:val="Endnote Text Char"/>
    <w:basedOn w:val="Standaardalinea-lettertype"/>
    <w:link w:val="EndnoteText1"/>
    <w:uiPriority w:val="99"/>
    <w:semiHidden/>
    <w:rsid w:val="00142192"/>
    <w:rPr>
      <w:color w:val="3A5BA7"/>
      <w:sz w:val="20"/>
      <w:szCs w:val="20"/>
      <w:lang w:val="en-US"/>
    </w:rPr>
  </w:style>
  <w:style w:type="character" w:styleId="Eindnootmarkering">
    <w:name w:val="endnote reference"/>
    <w:basedOn w:val="Standaardalinea-lettertype"/>
    <w:uiPriority w:val="99"/>
    <w:semiHidden/>
    <w:unhideWhenUsed/>
    <w:rsid w:val="00142192"/>
    <w:rPr>
      <w:vertAlign w:val="superscript"/>
    </w:rPr>
  </w:style>
  <w:style w:type="paragraph" w:customStyle="1" w:styleId="Default">
    <w:name w:val="Default"/>
    <w:rsid w:val="0014219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Regelnummer">
    <w:name w:val="line number"/>
    <w:basedOn w:val="Standaardalinea-lettertype"/>
    <w:uiPriority w:val="99"/>
    <w:semiHidden/>
    <w:unhideWhenUsed/>
    <w:rsid w:val="00142192"/>
  </w:style>
  <w:style w:type="paragraph" w:styleId="Geenafstand">
    <w:name w:val="No Spacing"/>
    <w:uiPriority w:val="1"/>
    <w:rsid w:val="00142192"/>
    <w:pPr>
      <w:spacing w:after="0" w:line="240" w:lineRule="auto"/>
    </w:pPr>
  </w:style>
  <w:style w:type="character" w:customStyle="1" w:styleId="Heading1Char1">
    <w:name w:val="Heading 1 Char1"/>
    <w:basedOn w:val="Standaardalinea-lettertype"/>
    <w:uiPriority w:val="9"/>
    <w:rsid w:val="00142192"/>
    <w:rPr>
      <w:rFonts w:asciiTheme="majorHAnsi" w:eastAsiaTheme="majorEastAsia" w:hAnsiTheme="majorHAnsi" w:cstheme="majorBidi"/>
      <w:color w:val="0087AB" w:themeColor="accent1" w:themeShade="BF"/>
      <w:sz w:val="32"/>
      <w:szCs w:val="32"/>
    </w:rPr>
  </w:style>
  <w:style w:type="character" w:customStyle="1" w:styleId="Heading2Char1">
    <w:name w:val="Heading 2 Char1"/>
    <w:basedOn w:val="Standaardalinea-lettertype"/>
    <w:uiPriority w:val="9"/>
    <w:semiHidden/>
    <w:rsid w:val="00142192"/>
    <w:rPr>
      <w:rFonts w:asciiTheme="majorHAnsi" w:eastAsiaTheme="majorEastAsia" w:hAnsiTheme="majorHAnsi" w:cstheme="majorBidi"/>
      <w:color w:val="0087AB" w:themeColor="accent1" w:themeShade="BF"/>
      <w:sz w:val="26"/>
      <w:szCs w:val="26"/>
    </w:rPr>
  </w:style>
  <w:style w:type="character" w:customStyle="1" w:styleId="Heading6Char1">
    <w:name w:val="Heading 6 Char1"/>
    <w:basedOn w:val="Standaardalinea-lettertype"/>
    <w:uiPriority w:val="9"/>
    <w:semiHidden/>
    <w:rsid w:val="00142192"/>
    <w:rPr>
      <w:rFonts w:asciiTheme="majorHAnsi" w:eastAsiaTheme="majorEastAsia" w:hAnsiTheme="majorHAnsi" w:cstheme="majorBidi"/>
      <w:color w:val="005972" w:themeColor="accent1" w:themeShade="7F"/>
    </w:rPr>
  </w:style>
  <w:style w:type="character" w:customStyle="1" w:styleId="Heading7Char1">
    <w:name w:val="Heading 7 Char1"/>
    <w:basedOn w:val="Standaardalinea-lettertype"/>
    <w:uiPriority w:val="9"/>
    <w:semiHidden/>
    <w:rsid w:val="00142192"/>
    <w:rPr>
      <w:rFonts w:asciiTheme="majorHAnsi" w:eastAsiaTheme="majorEastAsia" w:hAnsiTheme="majorHAnsi" w:cstheme="majorBidi"/>
      <w:i/>
      <w:iCs/>
      <w:color w:val="005972" w:themeColor="accent1" w:themeShade="7F"/>
    </w:rPr>
  </w:style>
  <w:style w:type="character" w:customStyle="1" w:styleId="Heading8Char1">
    <w:name w:val="Heading 8 Char1"/>
    <w:basedOn w:val="Standaardalinea-lettertype"/>
    <w:uiPriority w:val="9"/>
    <w:semiHidden/>
    <w:rsid w:val="001421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">
    <w:name w:val="Heading 9 Char1"/>
    <w:basedOn w:val="Standaardalinea-lettertype"/>
    <w:uiPriority w:val="9"/>
    <w:semiHidden/>
    <w:rsid w:val="001421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qFormat/>
    <w:rsid w:val="005365A1"/>
    <w:pPr>
      <w:spacing w:line="240" w:lineRule="auto"/>
      <w:contextualSpacing/>
      <w:jc w:val="center"/>
    </w:pPr>
    <w:rPr>
      <w:rFonts w:eastAsia="Times New Roman"/>
      <w:b/>
      <w:caps/>
      <w:kern w:val="28"/>
      <w:sz w:val="48"/>
      <w:szCs w:val="48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character" w:customStyle="1" w:styleId="TitleChar1">
    <w:name w:val="Title Char1"/>
    <w:basedOn w:val="Standaardalinea-lettertype"/>
    <w:uiPriority w:val="10"/>
    <w:rsid w:val="00142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A4762"/>
    <w:pPr>
      <w:numPr>
        <w:ilvl w:val="1"/>
      </w:numPr>
    </w:pPr>
    <w:rPr>
      <w:rFonts w:eastAsia="Times New Roman"/>
      <w:caps/>
      <w:color w:val="CF007F"/>
      <w:spacing w:val="15"/>
      <w:sz w:val="24"/>
    </w:rPr>
  </w:style>
  <w:style w:type="character" w:customStyle="1" w:styleId="SubtitleChar1">
    <w:name w:val="Subtitle Char1"/>
    <w:basedOn w:val="Standaardalinea-lettertype"/>
    <w:uiPriority w:val="11"/>
    <w:rsid w:val="00142192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rsid w:val="00142192"/>
    <w:rPr>
      <w:i/>
      <w:iCs/>
      <w:color w:val="404040" w:themeColor="text1" w:themeTint="BF"/>
    </w:rPr>
  </w:style>
  <w:style w:type="paragraph" w:styleId="Koptekst">
    <w:name w:val="header"/>
    <w:basedOn w:val="Standaard"/>
    <w:link w:val="KoptekstChar"/>
    <w:uiPriority w:val="99"/>
    <w:unhideWhenUsed/>
    <w:rsid w:val="00142192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42192"/>
  </w:style>
  <w:style w:type="paragraph" w:styleId="Voettekst">
    <w:name w:val="footer"/>
    <w:basedOn w:val="Standaard"/>
    <w:link w:val="VoettekstChar"/>
    <w:uiPriority w:val="99"/>
    <w:unhideWhenUsed/>
    <w:rsid w:val="00142192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42192"/>
  </w:style>
  <w:style w:type="paragraph" w:styleId="Normaalweb">
    <w:name w:val="Normal (Web)"/>
    <w:basedOn w:val="Standaard"/>
    <w:uiPriority w:val="99"/>
    <w:semiHidden/>
    <w:unhideWhenUsed/>
    <w:rsid w:val="00142192"/>
    <w:rPr>
      <w:rFonts w:ascii="Times New Roman" w:hAnsi="Times New Roman"/>
      <w:sz w:val="24"/>
      <w:szCs w:val="24"/>
    </w:rPr>
  </w:style>
  <w:style w:type="paragraph" w:styleId="Lijstalinea">
    <w:name w:val="List Paragraph"/>
    <w:basedOn w:val="Standaard"/>
    <w:uiPriority w:val="34"/>
    <w:rsid w:val="00142192"/>
    <w:pPr>
      <w:ind w:left="720"/>
      <w:contextualSpacing/>
    </w:pPr>
  </w:style>
  <w:style w:type="table" w:styleId="Tabelrasterlicht">
    <w:name w:val="Grid Table Light"/>
    <w:basedOn w:val="Standaardtabel"/>
    <w:uiPriority w:val="40"/>
    <w:rsid w:val="001421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kstopmerking">
    <w:name w:val="annotation text"/>
    <w:basedOn w:val="Standaard"/>
    <w:link w:val="TekstopmerkingChar"/>
    <w:uiPriority w:val="99"/>
    <w:unhideWhenUsed/>
    <w:rsid w:val="00142192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14219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42192"/>
    <w:rPr>
      <w:b/>
      <w:bCs/>
    </w:rPr>
  </w:style>
  <w:style w:type="character" w:customStyle="1" w:styleId="CommentSubjectChar1">
    <w:name w:val="Comment Subject Char1"/>
    <w:basedOn w:val="TekstopmerkingChar"/>
    <w:uiPriority w:val="99"/>
    <w:semiHidden/>
    <w:rsid w:val="00142192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421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42192"/>
    <w:rPr>
      <w:rFonts w:ascii="Segoe UI" w:hAnsi="Segoe UI" w:cs="Segoe UI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142192"/>
    <w:pPr>
      <w:spacing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142192"/>
    <w:rPr>
      <w:sz w:val="20"/>
      <w:szCs w:val="20"/>
    </w:rPr>
  </w:style>
  <w:style w:type="paragraph" w:styleId="Revisie">
    <w:name w:val="Revision"/>
    <w:hidden/>
    <w:uiPriority w:val="99"/>
    <w:semiHidden/>
    <w:rsid w:val="00142192"/>
    <w:pPr>
      <w:spacing w:after="0" w:line="240" w:lineRule="auto"/>
    </w:pPr>
  </w:style>
  <w:style w:type="table" w:styleId="Lijsttabel6kleurrijk-Accent6">
    <w:name w:val="List Table 6 Colorful Accent 6"/>
    <w:basedOn w:val="Standaardtabel"/>
    <w:uiPriority w:val="51"/>
    <w:rsid w:val="00142192"/>
    <w:pPr>
      <w:spacing w:after="0" w:line="240" w:lineRule="auto"/>
    </w:pPr>
    <w:rPr>
      <w:color w:val="0087AB" w:themeColor="accent6" w:themeShade="BF"/>
    </w:rPr>
    <w:tblPr>
      <w:tblStyleRowBandSize w:val="1"/>
      <w:tblStyleColBandSize w:val="1"/>
      <w:tblBorders>
        <w:top w:val="single" w:sz="4" w:space="0" w:color="00B5E5" w:themeColor="accent6"/>
        <w:bottom w:val="single" w:sz="4" w:space="0" w:color="00B5E5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B5E5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B5E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 w:themeFill="accent6" w:themeFillTint="33"/>
      </w:tcPr>
    </w:tblStylePr>
    <w:tblStylePr w:type="band1Horz">
      <w:tblPr/>
      <w:tcPr>
        <w:shd w:val="clear" w:color="auto" w:fill="C6F3FF" w:themeFill="accent6" w:themeFillTint="33"/>
      </w:tcPr>
    </w:tblStylePr>
  </w:style>
  <w:style w:type="table" w:styleId="Lijsttabel2-Accent6">
    <w:name w:val="List Table 2 Accent 6"/>
    <w:basedOn w:val="Standaardtabel"/>
    <w:uiPriority w:val="47"/>
    <w:rsid w:val="00142192"/>
    <w:pPr>
      <w:spacing w:after="0" w:line="240" w:lineRule="auto"/>
    </w:pPr>
    <w:tblPr>
      <w:tblStyleRowBandSize w:val="1"/>
      <w:tblStyleColBandSize w:val="1"/>
      <w:tblBorders>
        <w:top w:val="single" w:sz="4" w:space="0" w:color="56DBFF" w:themeColor="accent6" w:themeTint="99"/>
        <w:bottom w:val="single" w:sz="4" w:space="0" w:color="56DBFF" w:themeColor="accent6" w:themeTint="99"/>
        <w:insideH w:val="single" w:sz="4" w:space="0" w:color="56DB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 w:themeFill="accent6" w:themeFillTint="33"/>
      </w:tcPr>
    </w:tblStylePr>
    <w:tblStylePr w:type="band1Horz">
      <w:tblPr/>
      <w:tcPr>
        <w:shd w:val="clear" w:color="auto" w:fill="C6F3FF" w:themeFill="accent6" w:themeFillTint="33"/>
      </w:tcPr>
    </w:tblStyle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142192"/>
    <w:pPr>
      <w:spacing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142192"/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rsid w:val="001B4E98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table" w:styleId="Lijsttabel6kleurrijk-Accent5">
    <w:name w:val="List Table 6 Colorful Accent 5"/>
    <w:basedOn w:val="Standaardtabel"/>
    <w:uiPriority w:val="51"/>
    <w:rsid w:val="006E5947"/>
    <w:pPr>
      <w:spacing w:after="0" w:line="240" w:lineRule="auto"/>
    </w:pPr>
    <w:rPr>
      <w:color w:val="080017" w:themeColor="accent5" w:themeShade="BF"/>
    </w:rPr>
    <w:tblPr>
      <w:tblStyleRowBandSize w:val="1"/>
      <w:tblStyleColBandSize w:val="1"/>
      <w:tblBorders>
        <w:top w:val="single" w:sz="4" w:space="0" w:color="0B0020" w:themeColor="accent5"/>
        <w:bottom w:val="single" w:sz="4" w:space="0" w:color="0B002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B002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B002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9FFF" w:themeFill="accent5" w:themeFillTint="33"/>
      </w:tcPr>
    </w:tblStylePr>
    <w:tblStylePr w:type="band1Horz">
      <w:tblPr/>
      <w:tcPr>
        <w:shd w:val="clear" w:color="auto" w:fill="BF9FFF" w:themeFill="accent5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C84D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6DB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6DB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 w:themeFill="accent1" w:themeFillTint="33"/>
      </w:tcPr>
    </w:tblStylePr>
    <w:tblStylePr w:type="band1Horz">
      <w:tblPr/>
      <w:tcPr>
        <w:shd w:val="clear" w:color="auto" w:fill="C6F3FF" w:themeFill="accent1" w:themeFillTint="33"/>
      </w:tcPr>
    </w:tblStylePr>
  </w:style>
  <w:style w:type="table" w:customStyle="1" w:styleId="ListTable2-Accent62">
    <w:name w:val="List Table 2 - Accent 62"/>
    <w:basedOn w:val="Standaardtabel"/>
    <w:next w:val="Lijsttabel2-Accent6"/>
    <w:uiPriority w:val="47"/>
    <w:rsid w:val="00AD4F47"/>
    <w:pPr>
      <w:spacing w:after="0" w:line="240" w:lineRule="auto"/>
    </w:pPr>
    <w:rPr>
      <w:rFonts w:ascii="Arial" w:eastAsia="Arial" w:hAnsi="Arial" w:cs="Times New Roman"/>
    </w:rPr>
    <w:tblPr>
      <w:tblStyleRowBandSize w:val="1"/>
      <w:tblStyleColBandSize w:val="1"/>
      <w:tblInd w:w="0" w:type="nil"/>
      <w:tblBorders>
        <w:top w:val="single" w:sz="4" w:space="0" w:color="56DBFF"/>
        <w:bottom w:val="single" w:sz="4" w:space="0" w:color="56DBFF"/>
        <w:insideH w:val="single" w:sz="4" w:space="0" w:color="56DB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/>
      </w:tcPr>
    </w:tblStylePr>
    <w:tblStylePr w:type="band1Horz">
      <w:tblPr/>
      <w:tcPr>
        <w:shd w:val="clear" w:color="auto" w:fill="C6F3FF"/>
      </w:tcPr>
    </w:tblStylePr>
  </w:style>
  <w:style w:type="table" w:customStyle="1" w:styleId="ListTable2-Accent63">
    <w:name w:val="List Table 2 - Accent 63"/>
    <w:basedOn w:val="Standaardtabel"/>
    <w:next w:val="Lijsttabel2-Accent6"/>
    <w:uiPriority w:val="47"/>
    <w:rsid w:val="00AD4F47"/>
    <w:pPr>
      <w:spacing w:after="0" w:line="240" w:lineRule="auto"/>
    </w:pPr>
    <w:rPr>
      <w:rFonts w:ascii="Arial" w:eastAsia="Arial" w:hAnsi="Arial" w:cs="Times New Roman"/>
    </w:rPr>
    <w:tblPr>
      <w:tblStyleRowBandSize w:val="1"/>
      <w:tblStyleColBandSize w:val="1"/>
      <w:tblInd w:w="0" w:type="nil"/>
      <w:tblBorders>
        <w:top w:val="single" w:sz="4" w:space="0" w:color="56DBFF"/>
        <w:bottom w:val="single" w:sz="4" w:space="0" w:color="56DBFF"/>
        <w:insideH w:val="single" w:sz="4" w:space="0" w:color="56DB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/>
      </w:tcPr>
    </w:tblStylePr>
    <w:tblStylePr w:type="band1Horz">
      <w:tblPr/>
      <w:tcPr>
        <w:shd w:val="clear" w:color="auto" w:fill="C6F3FF"/>
      </w:tcPr>
    </w:tblStylePr>
  </w:style>
  <w:style w:type="character" w:styleId="Hyperlink">
    <w:name w:val="Hyperlink"/>
    <w:basedOn w:val="Standaardalinea-lettertype"/>
    <w:uiPriority w:val="99"/>
    <w:unhideWhenUsed/>
    <w:rsid w:val="00AB0501"/>
    <w:rPr>
      <w:color w:val="000000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B0501"/>
    <w:rPr>
      <w:color w:val="605E5C"/>
      <w:shd w:val="clear" w:color="auto" w:fill="E1DFDD"/>
    </w:rPr>
  </w:style>
  <w:style w:type="paragraph" w:styleId="Inhopg1">
    <w:name w:val="toc 1"/>
    <w:basedOn w:val="Standaard"/>
    <w:next w:val="Standaard"/>
    <w:autoRedefine/>
    <w:uiPriority w:val="39"/>
    <w:unhideWhenUsed/>
    <w:rsid w:val="00AB050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9006B"/>
    <w:pPr>
      <w:tabs>
        <w:tab w:val="left" w:pos="880"/>
        <w:tab w:val="right" w:leader="dot" w:pos="9060"/>
      </w:tabs>
      <w:spacing w:after="100" w:line="240" w:lineRule="auto"/>
      <w:ind w:left="200"/>
    </w:pPr>
    <w:rPr>
      <w:color w:val="CF007F" w:themeColor="accent4"/>
    </w:rPr>
  </w:style>
  <w:style w:type="paragraph" w:styleId="Inhopg3">
    <w:name w:val="toc 3"/>
    <w:basedOn w:val="Standaard"/>
    <w:next w:val="Standaard"/>
    <w:autoRedefine/>
    <w:uiPriority w:val="39"/>
    <w:unhideWhenUsed/>
    <w:rsid w:val="00AB0501"/>
    <w:pPr>
      <w:spacing w:after="100"/>
      <w:ind w:left="400"/>
    </w:pPr>
  </w:style>
  <w:style w:type="table" w:customStyle="1" w:styleId="KMWEtable">
    <w:name w:val="KMWE table"/>
    <w:basedOn w:val="Standaardtabel"/>
    <w:uiPriority w:val="99"/>
    <w:rsid w:val="00CE19DB"/>
    <w:pPr>
      <w:spacing w:after="0" w:line="240" w:lineRule="auto"/>
      <w:jc w:val="center"/>
    </w:pPr>
    <w:rPr>
      <w:rFonts w:ascii="TableBody" w:hAnsi="TableBody"/>
      <w:color w:val="0087AB" w:themeColor="accent1" w:themeShade="BF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i w:val="0"/>
        <w:color w:val="0087AB" w:themeColor="accent1" w:themeShade="BF"/>
        <w:sz w:val="18"/>
      </w:rPr>
      <w:tblPr/>
      <w:tcPr>
        <w:shd w:val="clear" w:color="auto" w:fill="BFBFBF" w:themeFill="background1" w:themeFillShade="BF"/>
      </w:tcPr>
    </w:tblStylePr>
  </w:style>
  <w:style w:type="paragraph" w:styleId="Kopvaninhoudsopgave">
    <w:name w:val="TOC Heading"/>
    <w:basedOn w:val="Kop1"/>
    <w:next w:val="Standaard"/>
    <w:uiPriority w:val="39"/>
    <w:unhideWhenUsed/>
    <w:rsid w:val="00A25B89"/>
    <w:pPr>
      <w:pageBreakBefore w:val="0"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0087AB" w:themeColor="accent1" w:themeShade="BF"/>
      <w14:textFill>
        <w14:solidFill>
          <w14:schemeClr w14:val="accent1">
            <w14:lumMod w14:val="75000"/>
          </w14:schemeClr>
        </w14:solidFill>
      </w14:textFill>
    </w:rPr>
  </w:style>
  <w:style w:type="paragraph" w:styleId="Inhopg4">
    <w:name w:val="toc 4"/>
    <w:basedOn w:val="Standaard"/>
    <w:next w:val="Standaard"/>
    <w:autoRedefine/>
    <w:uiPriority w:val="39"/>
    <w:unhideWhenUsed/>
    <w:rsid w:val="00A25B89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Inhopg5">
    <w:name w:val="toc 5"/>
    <w:basedOn w:val="Standaard"/>
    <w:next w:val="Standaard"/>
    <w:autoRedefine/>
    <w:uiPriority w:val="39"/>
    <w:unhideWhenUsed/>
    <w:rsid w:val="00A25B89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Inhopg6">
    <w:name w:val="toc 6"/>
    <w:basedOn w:val="Standaard"/>
    <w:next w:val="Standaard"/>
    <w:autoRedefine/>
    <w:uiPriority w:val="39"/>
    <w:unhideWhenUsed/>
    <w:rsid w:val="00A25B89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Inhopg7">
    <w:name w:val="toc 7"/>
    <w:basedOn w:val="Standaard"/>
    <w:next w:val="Standaard"/>
    <w:autoRedefine/>
    <w:uiPriority w:val="39"/>
    <w:unhideWhenUsed/>
    <w:rsid w:val="00A25B89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Inhopg8">
    <w:name w:val="toc 8"/>
    <w:basedOn w:val="Standaard"/>
    <w:next w:val="Standaard"/>
    <w:autoRedefine/>
    <w:uiPriority w:val="39"/>
    <w:unhideWhenUsed/>
    <w:rsid w:val="00A25B89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Inhopg9">
    <w:name w:val="toc 9"/>
    <w:basedOn w:val="Standaard"/>
    <w:next w:val="Standaard"/>
    <w:autoRedefine/>
    <w:uiPriority w:val="39"/>
    <w:unhideWhenUsed/>
    <w:rsid w:val="00A25B89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table" w:styleId="Lijsttabel7kleurrijk-Accent6">
    <w:name w:val="List Table 7 Colorful Accent 6"/>
    <w:basedOn w:val="Standaardtabel"/>
    <w:uiPriority w:val="52"/>
    <w:rsid w:val="00684A6D"/>
    <w:pPr>
      <w:spacing w:after="0" w:line="240" w:lineRule="auto"/>
    </w:pPr>
    <w:rPr>
      <w:color w:val="0087A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5E5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5E5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5E5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5E5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6F3FF" w:themeFill="accent6" w:themeFillTint="33"/>
      </w:tcPr>
    </w:tblStylePr>
    <w:tblStylePr w:type="band1Horz">
      <w:tblPr/>
      <w:tcPr>
        <w:shd w:val="clear" w:color="auto" w:fill="C6F3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6kleurrijk-Accent1">
    <w:name w:val="List Table 6 Colorful Accent 1"/>
    <w:basedOn w:val="Standaardtabel"/>
    <w:uiPriority w:val="51"/>
    <w:rsid w:val="00684A6D"/>
    <w:pPr>
      <w:spacing w:after="0" w:line="240" w:lineRule="auto"/>
    </w:pPr>
    <w:rPr>
      <w:color w:val="0087AB" w:themeColor="accent1" w:themeShade="BF"/>
    </w:rPr>
    <w:tblPr>
      <w:tblStyleRowBandSize w:val="1"/>
      <w:tblStyleColBandSize w:val="1"/>
      <w:tblBorders>
        <w:top w:val="single" w:sz="4" w:space="0" w:color="00B5E5" w:themeColor="accent1"/>
        <w:bottom w:val="single" w:sz="4" w:space="0" w:color="00B5E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B5E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B5E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 w:themeFill="accent1" w:themeFillTint="33"/>
      </w:tcPr>
    </w:tblStylePr>
    <w:tblStylePr w:type="band1Horz">
      <w:tblPr/>
      <w:tcPr>
        <w:shd w:val="clear" w:color="auto" w:fill="C6F3FF" w:themeFill="accent1" w:themeFillTint="33"/>
      </w:tcPr>
    </w:tblStylePr>
  </w:style>
  <w:style w:type="paragraph" w:styleId="Bibliografie">
    <w:name w:val="Bibliography"/>
    <w:basedOn w:val="Standaard"/>
    <w:next w:val="Standaard"/>
    <w:uiPriority w:val="37"/>
    <w:unhideWhenUsed/>
    <w:rsid w:val="004775F5"/>
  </w:style>
  <w:style w:type="table" w:styleId="Rastertabel1licht">
    <w:name w:val="Grid Table 1 Light"/>
    <w:basedOn w:val="Standaardtabel"/>
    <w:uiPriority w:val="46"/>
    <w:rsid w:val="00DF19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Kop3Hidden">
    <w:name w:val="Kop 3 Hidden"/>
    <w:basedOn w:val="Kop3"/>
    <w:link w:val="Kop3HiddenChar"/>
    <w:rsid w:val="00EF6E75"/>
  </w:style>
  <w:style w:type="character" w:customStyle="1" w:styleId="Kop3HiddenChar">
    <w:name w:val="Kop 3 Hidden Char"/>
    <w:basedOn w:val="Kop3Char"/>
    <w:link w:val="Kop3Hidden"/>
    <w:rsid w:val="00EF6E75"/>
    <w:rPr>
      <w:rFonts w:ascii="Tahoma" w:eastAsia="Times New Roman" w:hAnsi="Tahoma" w:cs="Times New Roman"/>
      <w:b/>
      <w:bCs/>
      <w:sz w:val="20"/>
      <w:szCs w:val="26"/>
      <w:lang w:val="en-US" w:eastAsia="nl-NL"/>
    </w:rPr>
  </w:style>
  <w:style w:type="paragraph" w:customStyle="1" w:styleId="Appendix">
    <w:name w:val="Appendix"/>
    <w:basedOn w:val="Kop1"/>
    <w:next w:val="Standaard"/>
    <w:link w:val="AppendixChar"/>
    <w:qFormat/>
    <w:rsid w:val="00D2024A"/>
    <w:pPr>
      <w:pageBreakBefore w:val="0"/>
      <w:numPr>
        <w:numId w:val="84"/>
      </w:numPr>
      <w:spacing w:before="0"/>
    </w:pPr>
    <w:rPr>
      <w:lang w:eastAsia="nl-NL"/>
    </w:rPr>
  </w:style>
  <w:style w:type="paragraph" w:customStyle="1" w:styleId="AppendixParagraph">
    <w:name w:val="Appendix Paragraph"/>
    <w:basedOn w:val="Kop2"/>
    <w:next w:val="Standaard"/>
    <w:link w:val="AppendixParagraphChar"/>
    <w:qFormat/>
    <w:rsid w:val="00FA4762"/>
    <w:pPr>
      <w:numPr>
        <w:numId w:val="84"/>
      </w:numPr>
    </w:pPr>
    <w:rPr>
      <w:lang w:eastAsia="nl-NL"/>
    </w:rPr>
  </w:style>
  <w:style w:type="character" w:customStyle="1" w:styleId="AppendixChar">
    <w:name w:val="Appendix Char"/>
    <w:basedOn w:val="Kop1Char"/>
    <w:link w:val="Appendix"/>
    <w:rsid w:val="00D2024A"/>
    <w:rPr>
      <w:rFonts w:ascii="Arial" w:eastAsia="Times New Roman" w:hAnsi="Arial" w:cs="Arial"/>
      <w:b/>
      <w:caps/>
      <w:color w:val="3A5BA7"/>
      <w:sz w:val="32"/>
      <w:szCs w:val="32"/>
      <w:lang w:val="en-US" w:eastAsia="nl-NL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paragraph" w:customStyle="1" w:styleId="Unnumberedkop">
    <w:name w:val="Unnumbered kop"/>
    <w:basedOn w:val="Kop1"/>
    <w:link w:val="UnnumberedkopChar"/>
    <w:qFormat/>
    <w:rsid w:val="005A7A3D"/>
    <w:pPr>
      <w:numPr>
        <w:numId w:val="0"/>
      </w:numPr>
      <w:ind w:left="431" w:hanging="431"/>
    </w:pPr>
  </w:style>
  <w:style w:type="character" w:customStyle="1" w:styleId="AppendixParagraphChar">
    <w:name w:val="Appendix Paragraph Char"/>
    <w:basedOn w:val="Kop2Char"/>
    <w:link w:val="AppendixParagraph"/>
    <w:rsid w:val="00FA4762"/>
    <w:rPr>
      <w:rFonts w:ascii="Arial" w:eastAsia="Times New Roman" w:hAnsi="Arial" w:cs="Arial"/>
      <w:caps/>
      <w:color w:val="CF007F"/>
      <w:sz w:val="24"/>
      <w:szCs w:val="26"/>
      <w:lang w:val="en-US" w:eastAsia="nl-NL"/>
    </w:rPr>
  </w:style>
  <w:style w:type="character" w:customStyle="1" w:styleId="UnnumberedkopChar">
    <w:name w:val="Unnumbered kop Char"/>
    <w:basedOn w:val="Kop1Char"/>
    <w:link w:val="Unnumberedkop"/>
    <w:rsid w:val="005A7A3D"/>
    <w:rPr>
      <w:rFonts w:ascii="Arial" w:eastAsia="Times New Roman" w:hAnsi="Arial" w:cs="Arial"/>
      <w:b/>
      <w:caps/>
      <w:color w:val="3A5BA7"/>
      <w:sz w:val="32"/>
      <w:szCs w:val="32"/>
      <w:lang w:val="en-US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paragraph" w:styleId="Lijstmetafbeeldingen">
    <w:name w:val="table of figures"/>
    <w:basedOn w:val="Standaard"/>
    <w:next w:val="Standaard"/>
    <w:uiPriority w:val="99"/>
    <w:unhideWhenUsed/>
    <w:rsid w:val="008A00E6"/>
  </w:style>
  <w:style w:type="paragraph" w:customStyle="1" w:styleId="Appendixkop3">
    <w:name w:val="Appendix kop 3"/>
    <w:basedOn w:val="Kop3"/>
    <w:next w:val="Standaard"/>
    <w:link w:val="Appendixkop3Char"/>
    <w:qFormat/>
    <w:rsid w:val="007F44B5"/>
    <w:pPr>
      <w:numPr>
        <w:numId w:val="84"/>
      </w:numPr>
    </w:pPr>
  </w:style>
  <w:style w:type="character" w:customStyle="1" w:styleId="Appendixkop3Char">
    <w:name w:val="Appendix kop 3 Char"/>
    <w:basedOn w:val="Kop3Char"/>
    <w:link w:val="Appendixkop3"/>
    <w:rsid w:val="007F44B5"/>
    <w:rPr>
      <w:rFonts w:ascii="Tahoma" w:eastAsia="Times New Roman" w:hAnsi="Tahoma" w:cs="Times New Roman"/>
      <w:b/>
      <w:bCs/>
      <w:sz w:val="20"/>
      <w:szCs w:val="26"/>
      <w:lang w:val="en-US" w:eastAsia="nl-NL"/>
    </w:rPr>
  </w:style>
  <w:style w:type="table" w:styleId="Rastertabel2-Accent6">
    <w:name w:val="Grid Table 2 Accent 6"/>
    <w:basedOn w:val="Standaardtabel"/>
    <w:uiPriority w:val="47"/>
    <w:rsid w:val="00323B2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56DBFF" w:themeColor="accent6" w:themeTint="99"/>
        <w:bottom w:val="single" w:sz="2" w:space="0" w:color="56DBFF" w:themeColor="accent6" w:themeTint="99"/>
        <w:insideH w:val="single" w:sz="2" w:space="0" w:color="56DBFF" w:themeColor="accent6" w:themeTint="99"/>
        <w:insideV w:val="single" w:sz="2" w:space="0" w:color="56DB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6DB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6DB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 w:themeFill="accent6" w:themeFillTint="33"/>
      </w:tcPr>
    </w:tblStylePr>
    <w:tblStylePr w:type="band1Horz">
      <w:tblPr/>
      <w:tcPr>
        <w:shd w:val="clear" w:color="auto" w:fill="C6F3FF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beckhoff.com/nl-nl/products/motion/servo-drives/ax5000-digital-compact-servo-drives/ax5206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.schippers\Desktop\ENG-F-041R0.en%20(199%20sheet)%20Purchasing%20Specific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AD883ED41F47FC97E90747297722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4C4797-D574-4BF7-A785-62414762B0AC}"/>
      </w:docPartPr>
      <w:docPartBody>
        <w:p w:rsidR="00776B52" w:rsidRDefault="00000000">
          <w:pPr>
            <w:pStyle w:val="96AD883ED41F47FC97E9074729772257"/>
          </w:pPr>
          <w:r>
            <w:rPr>
              <w:rStyle w:val="Tekstvantijdelijkeaanduiding"/>
            </w:rPr>
            <w:t>[Title]</w:t>
          </w:r>
        </w:p>
      </w:docPartBody>
    </w:docPart>
    <w:docPart>
      <w:docPartPr>
        <w:name w:val="7E4ABE189617463485ABF3B79193A29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7832E3-F147-4845-9FB2-96DC4273A10B}"/>
      </w:docPartPr>
      <w:docPartBody>
        <w:p w:rsidR="00776B52" w:rsidRDefault="00000000">
          <w:pPr>
            <w:pStyle w:val="7E4ABE189617463485ABF3B79193A29B"/>
          </w:pPr>
          <w:r w:rsidRPr="006F430C">
            <w:rPr>
              <w:rStyle w:val="Tekstvantijdelijkeaanduiding"/>
            </w:rPr>
            <w:t>[Status]</w:t>
          </w:r>
        </w:p>
      </w:docPartBody>
    </w:docPart>
    <w:docPart>
      <w:docPartPr>
        <w:name w:val="AAA5727485D2479A8B1306DA9ED879B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4699A0A-E470-448A-80C8-333F0F284C8B}"/>
      </w:docPartPr>
      <w:docPartBody>
        <w:p w:rsidR="00776B52" w:rsidRDefault="00000000">
          <w:pPr>
            <w:pStyle w:val="AAA5727485D2479A8B1306DA9ED879B0"/>
          </w:pPr>
          <w:r>
            <w:rPr>
              <w:rStyle w:val="Tekstvantijdelijkeaanduiding"/>
            </w:rPr>
            <w:t>[Subject]</w:t>
          </w:r>
        </w:p>
      </w:docPartBody>
    </w:docPart>
    <w:docPart>
      <w:docPartPr>
        <w:name w:val="360DEB80ECE446A8A02378E1B3142FB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B857703-B6B6-4C16-9D3B-946352F10758}"/>
      </w:docPartPr>
      <w:docPartBody>
        <w:p w:rsidR="00776B52" w:rsidRDefault="00000000">
          <w:pPr>
            <w:pStyle w:val="360DEB80ECE446A8A02378E1B3142FB0"/>
          </w:pPr>
          <w:r>
            <w:rPr>
              <w:rStyle w:val="Tekstvantijdelijkeaanduiding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bleBody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T Norms Bold">
    <w:panose1 w:val="02000803040000020004"/>
    <w:charset w:val="00"/>
    <w:family w:val="modern"/>
    <w:notTrueType/>
    <w:pitch w:val="variable"/>
    <w:sig w:usb0="00000207" w:usb1="00000001" w:usb2="00000000" w:usb3="00000000" w:csb0="00000097" w:csb1="00000000"/>
  </w:font>
  <w:font w:name="TT Norms Medium">
    <w:panose1 w:val="02000803030000020003"/>
    <w:charset w:val="00"/>
    <w:family w:val="modern"/>
    <w:notTrueType/>
    <w:pitch w:val="variable"/>
    <w:sig w:usb0="00000207" w:usb1="00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52"/>
    <w:rsid w:val="00776B52"/>
    <w:rsid w:val="0080781E"/>
    <w:rsid w:val="00A54C71"/>
    <w:rsid w:val="00DF6D4F"/>
    <w:rsid w:val="00F9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nl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96AD883ED41F47FC97E9074729772257">
    <w:name w:val="96AD883ED41F47FC97E9074729772257"/>
  </w:style>
  <w:style w:type="paragraph" w:customStyle="1" w:styleId="7E4ABE189617463485ABF3B79193A29B">
    <w:name w:val="7E4ABE189617463485ABF3B79193A29B"/>
  </w:style>
  <w:style w:type="paragraph" w:customStyle="1" w:styleId="AAA5727485D2479A8B1306DA9ED879B0">
    <w:name w:val="AAA5727485D2479A8B1306DA9ED879B0"/>
  </w:style>
  <w:style w:type="paragraph" w:customStyle="1" w:styleId="360DEB80ECE446A8A02378E1B3142FB0">
    <w:name w:val="360DEB80ECE446A8A02378E1B3142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MWE">
  <a:themeElements>
    <a:clrScheme name="KMW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B5E5"/>
      </a:accent1>
      <a:accent2>
        <a:srgbClr val="3E1D52"/>
      </a:accent2>
      <a:accent3>
        <a:srgbClr val="3A5BA7"/>
      </a:accent3>
      <a:accent4>
        <a:srgbClr val="CF007F"/>
      </a:accent4>
      <a:accent5>
        <a:srgbClr val="0B0020"/>
      </a:accent5>
      <a:accent6>
        <a:srgbClr val="00B5E5"/>
      </a:accent6>
      <a:hlink>
        <a:srgbClr val="000000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Rene Roelands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KMW22</b:Tag>
    <b:SourceType>JournalArticle</b:SourceType>
    <b:Guid>{7A66FF26-4558-45F3-8ECB-EB65C73A789D}</b:Guid>
    <b:Title>&lt;Document Title&gt;</b:Title>
    <b:City>&lt;Location&gt;</b:City>
    <b:Year>&lt;Year&gt;</b:Year>
    <b:StandardNumber>Dxxxxxx/$</b:StandardNumber>
    <b:Author>
      <b:Author>
        <b:NameList>
          <b:Person>
            <b:Last>Lastname</b:Last>
            <b:First>Name</b:First>
          </b:Person>
        </b:NameList>
      </b:Author>
    </b:Author>
    <b:Month>&lt;Month&gt;</b:Month>
    <b:Day>&lt;Day&gt;</b:Day>
    <b:CaseNumber>&lt;Dxxxxxx/$&gt;</b:CaseNumber>
    <b:JournalName>&lt;Dxxxxxx/$&gt;</b:JournalName>
    <b:RefOrder>3</b:RefOrder>
  </b:Source>
  <b:Source>
    <b:Tag>KMW18</b:Tag>
    <b:SourceType>JournalArticle</b:SourceType>
    <b:Guid>{E4693908-57F7-44FE-A462-18371E0A9E7A}</b:Guid>
    <b:Author>
      <b:Author>
        <b:Corporate>K.M.W.E. Precision B.V.</b:Corporate>
      </b:Author>
    </b:Author>
    <b:Title>Woordenlijst – Glossary</b:Title>
    <b:JournalName>TQM-G-001</b:JournalName>
    <b:RefOrder>2</b:RefOrder>
  </b:Source>
  <b:Source>
    <b:Tag>KMW</b:Tag>
    <b:SourceType>JournalArticle</b:SourceType>
    <b:Guid>{141AECBE-7637-4936-B7CD-7B654EA77302}</b:Guid>
    <b:Author>
      <b:Author>
        <b:Corporate>K.M.W.E. Precision B.V.</b:Corporate>
      </b:Author>
    </b:Author>
    <b:Title>Cross ref list - Process owners</b:Title>
    <b:JournalName>TQM-R-001</b:JournalName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d1d3fd41-efbb-4714-bb45-2382e30034d3">Released</Status>
    <TaxCatchAll xmlns="62dfd6d9-a667-4dbb-9dbb-0371b7f5141f" xsi:nil="true"/>
    <lcf76f155ced4ddcb4097134ff3c332f xmlns="d1d3fd41-efbb-4714-bb45-2382e30034d3">
      <Terms xmlns="http://schemas.microsoft.com/office/infopath/2007/PartnerControls"/>
    </lcf76f155ced4ddcb4097134ff3c332f>
    <Releasedate xmlns="d1d3fd41-efbb-4714-bb45-2382e30034d3">2024-11-25T08:00:00+00:00</Releasedate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280DDAAAD5D4D8E79E3AA1615DDAE" ma:contentTypeVersion="13" ma:contentTypeDescription="Create a new document." ma:contentTypeScope="" ma:versionID="b044bb8c70bcaec1a1d69489e93f562a">
  <xsd:schema xmlns:xsd="http://www.w3.org/2001/XMLSchema" xmlns:xs="http://www.w3.org/2001/XMLSchema" xmlns:p="http://schemas.microsoft.com/office/2006/metadata/properties" xmlns:ns2="d1d3fd41-efbb-4714-bb45-2382e30034d3" xmlns:ns3="62dfd6d9-a667-4dbb-9dbb-0371b7f5141f" targetNamespace="http://schemas.microsoft.com/office/2006/metadata/properties" ma:root="true" ma:fieldsID="b0678a1bde9acffcac15dca9bc8b0d5a" ns2:_="" ns3:_="">
    <xsd:import namespace="d1d3fd41-efbb-4714-bb45-2382e30034d3"/>
    <xsd:import namespace="62dfd6d9-a667-4dbb-9dbb-0371b7f5141f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Releas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3fd41-efbb-4714-bb45-2382e30034d3" elementFormDefault="qualified">
    <xsd:import namespace="http://schemas.microsoft.com/office/2006/documentManagement/types"/>
    <xsd:import namespace="http://schemas.microsoft.com/office/infopath/2007/PartnerControls"/>
    <xsd:element name="Status" ma:index="8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40bf615-a5c7-4ed4-8c42-9b76aebbb6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Releasedate" ma:index="20" nillable="true" ma:displayName="Release date" ma:default="25-11-2024" ma:format="DateOnly" ma:internalName="Releas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fd6d9-a667-4dbb-9dbb-0371b7f5141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49475c-d82b-416a-922a-181c9f7ac7d4}" ma:internalName="TaxCatchAll" ma:showField="CatchAllData" ma:web="62dfd6d9-a667-4dbb-9dbb-0371b7f514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53B514-59B5-4E0A-8037-597E1AD288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7554B3-4018-4D47-9B18-0C65F3DB02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822C3B-AF73-4ACB-AE24-9CD115866089}">
  <ds:schemaRefs>
    <ds:schemaRef ds:uri="http://schemas.microsoft.com/office/2006/metadata/properties"/>
    <ds:schemaRef ds:uri="http://schemas.microsoft.com/office/infopath/2007/PartnerControls"/>
    <ds:schemaRef ds:uri="d1d3fd41-efbb-4714-bb45-2382e30034d3"/>
    <ds:schemaRef ds:uri="62dfd6d9-a667-4dbb-9dbb-0371b7f5141f"/>
  </ds:schemaRefs>
</ds:datastoreItem>
</file>

<file path=customXml/itemProps5.xml><?xml version="1.0" encoding="utf-8"?>
<ds:datastoreItem xmlns:ds="http://schemas.openxmlformats.org/officeDocument/2006/customXml" ds:itemID="{A23DB7A8-84E7-4A91-82FC-EE74DA9C7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d3fd41-efbb-4714-bb45-2382e30034d3"/>
    <ds:schemaRef ds:uri="62dfd6d9-a667-4dbb-9dbb-0371b7f514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ENG-F-041R0.en (199 sheet) Purchasing Specification.dotx</Template>
  <TotalTime>202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PURCHASING SPECIFICATION</vt:lpstr>
      <vt:lpstr>&lt;DOCUMENT TEMPLATE&gt;</vt:lpstr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PURCHASING SPECIFICATION</dc:title>
  <dc:subject>Dual Servo Drive</dc:subject>
  <dc:creator>Paul Schippers</dc:creator>
  <cp:keywords/>
  <dc:description/>
  <cp:lastModifiedBy>Paul Schippers</cp:lastModifiedBy>
  <cp:revision>9</cp:revision>
  <cp:lastPrinted>2024-02-22T06:31:00Z</cp:lastPrinted>
  <dcterms:created xsi:type="dcterms:W3CDTF">2024-12-06T07:48:00Z</dcterms:created>
  <dcterms:modified xsi:type="dcterms:W3CDTF">2024-12-09T13:02:00Z</dcterms:modified>
  <cp:category>E042724</cp:category>
  <cp:contentStatus>E044267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0x010100301280DDAAAD5D4D8E79E3AA1615DDAE</vt:lpwstr>
  </property>
  <property fmtid="{D5CDD505-2E9C-101B-9397-08002B2CF9AE}" pid="3" name="MediaServiceImageTags">
    <vt:lpwstr/>
  </property>
  <property fmtid="{D5CDD505-2E9C-101B-9397-08002B2CF9AE}" pid="4" name="GrammarlyDocumentId">
    <vt:lpwstr>ffa6ceed00ef24b529ce1f7c6e9efb51f244ac488fbb1066e598e5c7c5bb598f</vt:lpwstr>
  </property>
</Properties>
</file>